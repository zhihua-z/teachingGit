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1EC3" w:rsidRDefault="00F41EC3">
      <w:pPr>
        <w:rPr>
          <w:b/>
          <w:bCs/>
          <w:u w:val="single"/>
        </w:rPr>
      </w:pPr>
      <w:bookmarkStart w:id="0" w:name="_GoBack"/>
      <w:bookmarkEnd w:id="0"/>
      <w:r>
        <w:rPr>
          <w:b/>
          <w:bCs/>
          <w:u w:val="single"/>
        </w:rPr>
        <w:t>Unit 3.1 (Computer Hardware)</w:t>
      </w:r>
    </w:p>
    <w:p w:rsidR="00F41EC3" w:rsidRDefault="00F41EC3">
      <w:pPr>
        <w:rPr>
          <w:b/>
          <w:bCs/>
        </w:rPr>
      </w:pPr>
    </w:p>
    <w:p w:rsidR="00F41EC3" w:rsidRDefault="00F41EC3">
      <w:pPr>
        <w:rPr>
          <w:b/>
          <w:bCs/>
        </w:rPr>
      </w:pPr>
      <w:r>
        <w:rPr>
          <w:b/>
          <w:bCs/>
        </w:rPr>
        <w:t>Videos (Week 5:  15 Aug 2022 to 21 Aug 2022)</w:t>
      </w:r>
    </w:p>
    <w:p w:rsidR="00F41EC3" w:rsidRDefault="00F41EC3"/>
    <w:p w:rsidR="00F41EC3" w:rsidRDefault="00F41EC3"/>
    <w:p w:rsidR="00F41EC3" w:rsidRDefault="00F41EC3">
      <w:pPr>
        <w:numPr>
          <w:ilvl w:val="0"/>
          <w:numId w:val="1"/>
        </w:numPr>
      </w:pPr>
      <w:r>
        <w:t>Magnetic, Optical and Flash Storage</w:t>
      </w:r>
    </w:p>
    <w:p w:rsidR="00F41EC3" w:rsidRDefault="00F41EC3">
      <w:r>
        <w:t xml:space="preserve">     </w:t>
      </w:r>
      <w:hyperlink r:id="rId5" w:history="1">
        <w:r>
          <w:rPr>
            <w:rStyle w:val="Hyperlink"/>
          </w:rPr>
          <w:t>https://www.youtube.com/watch?v=Cj1uuVvd0s4</w:t>
        </w:r>
      </w:hyperlink>
    </w:p>
    <w:p w:rsidR="00F41EC3" w:rsidRDefault="00F41EC3"/>
    <w:p w:rsidR="00F41EC3" w:rsidRDefault="00F41EC3"/>
    <w:p w:rsidR="00F41EC3" w:rsidRDefault="00F41EC3">
      <w:pPr>
        <w:numPr>
          <w:ilvl w:val="0"/>
          <w:numId w:val="1"/>
        </w:numPr>
      </w:pPr>
      <w:r>
        <w:t>RAM and ROM</w:t>
      </w:r>
    </w:p>
    <w:p w:rsidR="00F41EC3" w:rsidRDefault="00F41EC3">
      <w:r>
        <w:t xml:space="preserve">    </w:t>
      </w:r>
      <w:hyperlink r:id="rId6" w:history="1">
        <w:r w:rsidRPr="006B12AD">
          <w:rPr>
            <w:rStyle w:val="Hyperlink"/>
          </w:rPr>
          <w:t>https://www.youtube.com/watch?v=tsH7IGcWSLg</w:t>
        </w:r>
      </w:hyperlink>
    </w:p>
    <w:p w:rsidR="00F41EC3" w:rsidRPr="006D1F8A" w:rsidRDefault="00F41EC3"/>
    <w:p w:rsidR="00F41EC3" w:rsidRDefault="00F41EC3"/>
    <w:p w:rsidR="00F41EC3" w:rsidRDefault="00F41EC3"/>
    <w:p w:rsidR="00F41EC3" w:rsidRDefault="00F41EC3"/>
    <w:p w:rsidR="00F41EC3" w:rsidRDefault="00F41EC3"/>
    <w:p w:rsidR="00F41EC3" w:rsidRDefault="00F41EC3"/>
    <w:p w:rsidR="00F41EC3" w:rsidRDefault="00F41EC3"/>
    <w:p w:rsidR="00F41EC3" w:rsidRDefault="00F41EC3"/>
    <w:p w:rsidR="00F41EC3" w:rsidRDefault="00F41EC3"/>
    <w:p w:rsidR="00F41EC3" w:rsidRDefault="00F41EC3"/>
    <w:p w:rsidR="00F41EC3" w:rsidRDefault="00F41EC3"/>
    <w:sectPr w:rsidR="00F41EC3" w:rsidSect="00594410">
      <w:pgSz w:w="12247" w:h="15819"/>
      <w:pgMar w:top="1440" w:right="1797" w:bottom="1440" w:left="1797" w:header="708" w:footer="708" w:gutter="0"/>
      <w:cols w:space="720"/>
      <w:docGrid w:linePitch="28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??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E90E40"/>
    <w:multiLevelType w:val="singleLevel"/>
    <w:tmpl w:val="62E90E40"/>
    <w:lvl w:ilvl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oNotHyphenateCaps/>
  <w:drawingGridHorizontalSpacing w:val="0"/>
  <w:drawingGridVerticalSpacing w:val="143"/>
  <w:displayHorizontalDrawingGridEvery w:val="0"/>
  <w:displayVerticalDrawingGridEvery w:val="2"/>
  <w:characterSpacingControl w:val="compressPunctuation"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94410"/>
    <w:rsid w:val="0041128E"/>
    <w:rsid w:val="00594410"/>
    <w:rsid w:val="006B12AD"/>
    <w:rsid w:val="006D1F8A"/>
    <w:rsid w:val="00AE2968"/>
    <w:rsid w:val="00F41E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594410"/>
    <w:pPr>
      <w:widowControl w:val="0"/>
    </w:pPr>
    <w:rPr>
      <w:kern w:val="2"/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94410"/>
    <w:pPr>
      <w:keepNext/>
      <w:keepLines/>
      <w:spacing w:before="240" w:after="60"/>
      <w:outlineLvl w:val="0"/>
    </w:pPr>
    <w:rPr>
      <w:rFonts w:ascii="Arial" w:hAnsi="Arial" w:cs="Arial"/>
      <w:b/>
      <w:bCs/>
      <w:kern w:val="44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594410"/>
    <w:pPr>
      <w:keepNext/>
      <w:keepLines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594410"/>
    <w:pPr>
      <w:keepNext/>
      <w:keepLines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594410"/>
    <w:pPr>
      <w:keepNext/>
      <w:keepLines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594410"/>
    <w:pPr>
      <w:keepNext/>
      <w:keepLines/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594410"/>
    <w:pPr>
      <w:keepNext/>
      <w:keepLines/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594410"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rsid w:val="00594410"/>
    <w:pPr>
      <w:keepNext/>
      <w:keepLines/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594410"/>
    <w:pPr>
      <w:keepNext/>
      <w:keepLines/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94410"/>
    <w:rPr>
      <w:rFonts w:ascii="Cambria" w:hAnsi="Cambria" w:cs="Cambria"/>
      <w:b/>
      <w:bCs/>
      <w:kern w:val="32"/>
      <w:sz w:val="32"/>
      <w:szCs w:val="32"/>
      <w:lang w:eastAsia="zh-CN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594410"/>
    <w:rPr>
      <w:rFonts w:ascii="Cambria" w:hAnsi="Cambria" w:cs="Cambria"/>
      <w:b/>
      <w:bCs/>
      <w:i/>
      <w:iCs/>
      <w:kern w:val="2"/>
      <w:sz w:val="28"/>
      <w:szCs w:val="28"/>
      <w:lang w:eastAsia="zh-CN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594410"/>
    <w:rPr>
      <w:rFonts w:ascii="Cambria" w:hAnsi="Cambria" w:cs="Cambria"/>
      <w:b/>
      <w:bCs/>
      <w:kern w:val="2"/>
      <w:sz w:val="26"/>
      <w:szCs w:val="26"/>
      <w:lang w:eastAsia="zh-CN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594410"/>
    <w:rPr>
      <w:rFonts w:ascii="Calibri" w:hAnsi="Calibri" w:cs="Calibri"/>
      <w:b/>
      <w:bCs/>
      <w:kern w:val="2"/>
      <w:sz w:val="28"/>
      <w:szCs w:val="28"/>
      <w:lang w:eastAsia="zh-CN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594410"/>
    <w:rPr>
      <w:rFonts w:ascii="Calibri" w:hAnsi="Calibri" w:cs="Calibri"/>
      <w:b/>
      <w:bCs/>
      <w:i/>
      <w:iCs/>
      <w:kern w:val="2"/>
      <w:sz w:val="26"/>
      <w:szCs w:val="26"/>
      <w:lang w:eastAsia="zh-CN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594410"/>
    <w:rPr>
      <w:rFonts w:ascii="Calibri" w:hAnsi="Calibri" w:cs="Calibri"/>
      <w:b/>
      <w:bCs/>
      <w:kern w:val="2"/>
      <w:lang w:eastAsia="zh-CN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594410"/>
    <w:rPr>
      <w:rFonts w:ascii="Calibri" w:hAnsi="Calibri" w:cs="Calibri"/>
      <w:kern w:val="2"/>
      <w:sz w:val="24"/>
      <w:szCs w:val="24"/>
      <w:lang w:eastAsia="zh-CN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594410"/>
    <w:rPr>
      <w:rFonts w:ascii="Calibri" w:hAnsi="Calibri" w:cs="Calibri"/>
      <w:i/>
      <w:iCs/>
      <w:kern w:val="2"/>
      <w:sz w:val="24"/>
      <w:szCs w:val="24"/>
      <w:lang w:eastAsia="zh-CN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594410"/>
    <w:rPr>
      <w:rFonts w:ascii="Cambria" w:hAnsi="Cambria" w:cs="Cambria"/>
      <w:kern w:val="2"/>
      <w:lang w:eastAsia="zh-CN"/>
    </w:rPr>
  </w:style>
  <w:style w:type="paragraph" w:styleId="Footer">
    <w:name w:val="footer"/>
    <w:basedOn w:val="Normal"/>
    <w:link w:val="FooterChar"/>
    <w:uiPriority w:val="99"/>
    <w:rsid w:val="0059441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594410"/>
    <w:rPr>
      <w:kern w:val="2"/>
      <w:sz w:val="24"/>
      <w:szCs w:val="24"/>
      <w:lang w:eastAsia="zh-CN"/>
    </w:rPr>
  </w:style>
  <w:style w:type="paragraph" w:styleId="Header">
    <w:name w:val="header"/>
    <w:basedOn w:val="Normal"/>
    <w:link w:val="HeaderChar"/>
    <w:uiPriority w:val="99"/>
    <w:rsid w:val="0059441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594410"/>
    <w:rPr>
      <w:kern w:val="2"/>
      <w:sz w:val="24"/>
      <w:szCs w:val="24"/>
      <w:lang w:eastAsia="zh-CN"/>
    </w:rPr>
  </w:style>
  <w:style w:type="character" w:styleId="Hyperlink">
    <w:name w:val="Hyperlink"/>
    <w:basedOn w:val="DefaultParagraphFont"/>
    <w:uiPriority w:val="99"/>
    <w:rsid w:val="0059441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tsH7IGcWSLg" TargetMode="External"/><Relationship Id="rId5" Type="http://schemas.openxmlformats.org/officeDocument/2006/relationships/hyperlink" Target="https://www.youtube.com/watch?v=Cj1uuVvd0s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</TotalTime>
  <Pages>1</Pages>
  <Words>53</Words>
  <Characters>303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2.1 (Computer Networks)</dc:title>
  <dc:subject/>
  <dc:creator>Kianhua</dc:creator>
  <cp:keywords/>
  <dc:description/>
  <cp:lastModifiedBy>Kianhua</cp:lastModifiedBy>
  <cp:revision>2</cp:revision>
  <dcterms:created xsi:type="dcterms:W3CDTF">2022-08-17T04:58:00Z</dcterms:created>
  <dcterms:modified xsi:type="dcterms:W3CDTF">2022-08-17T04:58:00Z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1033-9.1.0.4759</vt:lpwstr>
  </property>
</Properties>
</file>