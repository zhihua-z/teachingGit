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34" w:rsidRDefault="00686834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3.1: Computer Hardware (Week 5: Weekly Test )</w:t>
      </w:r>
    </w:p>
    <w:p w:rsidR="00686834" w:rsidRDefault="00686834" w:rsidP="00A247AE"/>
    <w:p w:rsidR="00686834" w:rsidRDefault="00686834" w:rsidP="00A247AE">
      <w:r>
        <w:t xml:space="preserve">1) The majority of mobile phones use touch screens. The following technologies are commony used by different mobile phone manufacturers. </w:t>
      </w:r>
    </w:p>
    <w:p w:rsidR="00686834" w:rsidRDefault="00686834" w:rsidP="00A247AE"/>
    <w:p w:rsidR="00686834" w:rsidRDefault="00686834" w:rsidP="00A247AE">
      <w:r>
        <w:t xml:space="preserve">Choose </w:t>
      </w:r>
      <w:r w:rsidRPr="002F17C3">
        <w:rPr>
          <w:u w:val="single"/>
        </w:rPr>
        <w:t>one</w:t>
      </w:r>
      <w:r>
        <w:t xml:space="preserve"> of the following mobile technologies     </w:t>
      </w:r>
    </w:p>
    <w:p w:rsidR="00686834" w:rsidRDefault="00686834" w:rsidP="002F17C3">
      <w:pPr>
        <w:numPr>
          <w:ilvl w:val="0"/>
          <w:numId w:val="2"/>
        </w:numPr>
      </w:pPr>
      <w:r>
        <w:t>Capacitive</w:t>
      </w:r>
    </w:p>
    <w:p w:rsidR="00686834" w:rsidRDefault="00686834" w:rsidP="002F17C3">
      <w:pPr>
        <w:numPr>
          <w:ilvl w:val="0"/>
          <w:numId w:val="2"/>
        </w:numPr>
      </w:pPr>
      <w:r>
        <w:t>Resistive</w:t>
      </w:r>
    </w:p>
    <w:p w:rsidR="00686834" w:rsidRDefault="00686834" w:rsidP="00A247AE"/>
    <w:p w:rsidR="00686834" w:rsidRDefault="00686834" w:rsidP="00A247AE">
      <w:r>
        <w:t>Describe how your chosen technology works to allow a user to make selection by touching the screen.</w:t>
      </w:r>
    </w:p>
    <w:p w:rsidR="00686834" w:rsidRDefault="00686834" w:rsidP="002F17C3">
      <w:pPr>
        <w:ind w:left="6720" w:firstLine="420"/>
      </w:pPr>
      <w:r>
        <w:t>[4  marks]</w:t>
      </w:r>
    </w:p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A247AE"/>
    <w:p w:rsidR="00686834" w:rsidRDefault="00686834" w:rsidP="000D4C47">
      <w:r>
        <w:t>2) Inkjet printers and laser printers are two common types of printer. Describe the features and principles of operation of each type of printer.</w:t>
      </w:r>
    </w:p>
    <w:p w:rsidR="00686834" w:rsidRDefault="00686834" w:rsidP="000D4C47"/>
    <w:p w:rsidR="00686834" w:rsidRDefault="00686834" w:rsidP="000D4C47">
      <w:r>
        <w:t>(i) Inkjet printer</w:t>
      </w:r>
    </w:p>
    <w:p w:rsidR="00686834" w:rsidRDefault="00686834" w:rsidP="000D4C47">
      <w:pPr>
        <w:ind w:left="7140" w:firstLine="420"/>
      </w:pPr>
      <w:r>
        <w:t>[3 marks]</w:t>
      </w:r>
    </w:p>
    <w:p w:rsidR="00686834" w:rsidRDefault="00686834" w:rsidP="000D4C47"/>
    <w:p w:rsidR="00686834" w:rsidRDefault="00686834" w:rsidP="000D4C47"/>
    <w:p w:rsidR="00686834" w:rsidRDefault="00686834" w:rsidP="000D4C47"/>
    <w:p w:rsidR="00686834" w:rsidRDefault="00686834" w:rsidP="000D4C47"/>
    <w:p w:rsidR="00686834" w:rsidRDefault="00686834" w:rsidP="000D4C47"/>
    <w:p w:rsidR="00686834" w:rsidRDefault="00686834" w:rsidP="000D4C47"/>
    <w:p w:rsidR="00686834" w:rsidRDefault="00686834" w:rsidP="000D4C47"/>
    <w:p w:rsidR="00686834" w:rsidRDefault="00686834" w:rsidP="000D4C47">
      <w:r>
        <w:t>(ii) Laser printer</w:t>
      </w:r>
    </w:p>
    <w:p w:rsidR="00686834" w:rsidRDefault="00686834" w:rsidP="000D4C47">
      <w:pPr>
        <w:ind w:left="7560"/>
      </w:pPr>
      <w:r>
        <w:t>[3 marks]</w:t>
      </w:r>
    </w:p>
    <w:p w:rsidR="00686834" w:rsidRDefault="00686834" w:rsidP="00A247AE"/>
    <w:p w:rsidR="00686834" w:rsidRDefault="00686834" w:rsidP="00A247AE"/>
    <w:p w:rsidR="00686834" w:rsidRDefault="00686834" w:rsidP="00A247AE"/>
    <w:sectPr w:rsidR="00686834" w:rsidSect="00652B2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118FC"/>
    <w:multiLevelType w:val="hybridMultilevel"/>
    <w:tmpl w:val="D35A9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2ED24BB"/>
    <w:multiLevelType w:val="singleLevel"/>
    <w:tmpl w:val="62ED24BB"/>
    <w:lvl w:ilvl="0">
      <w:start w:val="3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2B2B"/>
    <w:rsid w:val="000D4C47"/>
    <w:rsid w:val="002152E0"/>
    <w:rsid w:val="002404C3"/>
    <w:rsid w:val="002F17C3"/>
    <w:rsid w:val="003813A8"/>
    <w:rsid w:val="0048621A"/>
    <w:rsid w:val="00650923"/>
    <w:rsid w:val="00652B2B"/>
    <w:rsid w:val="00686834"/>
    <w:rsid w:val="008461BE"/>
    <w:rsid w:val="00A247AE"/>
    <w:rsid w:val="00C5416C"/>
    <w:rsid w:val="00CB5DF9"/>
    <w:rsid w:val="00CF2B4D"/>
    <w:rsid w:val="00F6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52B2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2B2B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2B2B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2B2B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52B2B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2B2B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2B2B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2B2B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52B2B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2B2B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kern w:val="2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90</Words>
  <Characters>513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(Weekly Test)</dc:title>
  <dc:subject/>
  <dc:creator>Kianhua</dc:creator>
  <cp:keywords/>
  <dc:description/>
  <cp:lastModifiedBy>Kianhua</cp:lastModifiedBy>
  <cp:revision>2</cp:revision>
  <dcterms:created xsi:type="dcterms:W3CDTF">2022-08-19T12:21:00Z</dcterms:created>
  <dcterms:modified xsi:type="dcterms:W3CDTF">2022-08-19T12:21:00Z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