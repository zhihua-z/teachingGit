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B5A" w:rsidRDefault="00066B5A">
      <w:pPr>
        <w:rPr>
          <w:b/>
          <w:bCs/>
          <w:u w:val="single"/>
        </w:rPr>
      </w:pPr>
      <w:bookmarkStart w:id="0" w:name="_GoBack"/>
      <w:bookmarkEnd w:id="0"/>
      <w:r>
        <w:rPr>
          <w:b/>
          <w:bCs/>
          <w:u w:val="single"/>
        </w:rPr>
        <w:t>Unit 3.2: Computer Hardware (Week 6: Weekly Test )</w:t>
      </w:r>
    </w:p>
    <w:p w:rsidR="00066B5A" w:rsidRDefault="00066B5A" w:rsidP="00826E8D"/>
    <w:p w:rsidR="00066B5A" w:rsidRDefault="00066B5A" w:rsidP="00826E8D">
      <w:r>
        <w:t>1) For this logic statement:</w:t>
      </w:r>
    </w:p>
    <w:p w:rsidR="00066B5A" w:rsidRDefault="00066B5A" w:rsidP="00826E8D">
      <w:r>
        <w:t xml:space="preserve"> </w:t>
      </w:r>
    </w:p>
    <w:p w:rsidR="00066B5A" w:rsidRDefault="00066B5A" w:rsidP="00826E8D">
      <w:r>
        <w:t>X = 1 if (( A is 1 AND B is 1 ) OR ( B is 1 AND C is NOT 1 ))</w:t>
      </w:r>
    </w:p>
    <w:p w:rsidR="00066B5A" w:rsidRDefault="00066B5A" w:rsidP="00826E8D"/>
    <w:p w:rsidR="00066B5A" w:rsidRDefault="00066B5A" w:rsidP="00826E8D">
      <w:r>
        <w:t>(a) Draw the logic circuit.</w:t>
      </w:r>
    </w:p>
    <w:p w:rsidR="00066B5A" w:rsidRDefault="00066B5A" w:rsidP="00826E8D"/>
    <w:p w:rsidR="00066B5A" w:rsidRDefault="00066B5A" w:rsidP="00826E8D"/>
    <w:p w:rsidR="00066B5A" w:rsidRDefault="00066B5A" w:rsidP="00826E8D"/>
    <w:p w:rsidR="00066B5A" w:rsidRDefault="00066B5A" w:rsidP="00826E8D"/>
    <w:p w:rsidR="00066B5A" w:rsidRDefault="00066B5A" w:rsidP="00826E8D"/>
    <w:p w:rsidR="00066B5A" w:rsidRDefault="00066B5A" w:rsidP="00826E8D"/>
    <w:p w:rsidR="00066B5A" w:rsidRDefault="00066B5A" w:rsidP="00826E8D"/>
    <w:p w:rsidR="00066B5A" w:rsidRDefault="00066B5A" w:rsidP="00826E8D"/>
    <w:p w:rsidR="00066B5A" w:rsidRDefault="00066B5A" w:rsidP="00826E8D"/>
    <w:p w:rsidR="00066B5A" w:rsidRDefault="00066B5A" w:rsidP="00826E8D"/>
    <w:p w:rsidR="00066B5A" w:rsidRDefault="00066B5A" w:rsidP="00826E8D"/>
    <w:p w:rsidR="00066B5A" w:rsidRDefault="00066B5A" w:rsidP="00826E8D"/>
    <w:p w:rsidR="00066B5A" w:rsidRDefault="00066B5A" w:rsidP="00826E8D"/>
    <w:p w:rsidR="00066B5A" w:rsidRDefault="00066B5A" w:rsidP="00826E8D"/>
    <w:p w:rsidR="00066B5A" w:rsidRDefault="00066B5A" w:rsidP="00826E8D"/>
    <w:p w:rsidR="00066B5A" w:rsidRDefault="00066B5A" w:rsidP="00826E8D"/>
    <w:p w:rsidR="00066B5A" w:rsidRDefault="00066B5A" w:rsidP="00826E8D"/>
    <w:p w:rsidR="00066B5A" w:rsidRDefault="00066B5A" w:rsidP="00826E8D">
      <w:r>
        <w:t>(b) Complete the truth table for the given logic statement</w:t>
      </w:r>
    </w:p>
    <w:p w:rsidR="00066B5A" w:rsidRDefault="00066B5A" w:rsidP="00A247AE"/>
    <w:tbl>
      <w:tblPr>
        <w:tblStyle w:val="TableGrid"/>
        <w:tblW w:w="0" w:type="auto"/>
        <w:tblInd w:w="-106" w:type="dxa"/>
        <w:tblLook w:val="01E0"/>
      </w:tblPr>
      <w:tblGrid>
        <w:gridCol w:w="675"/>
        <w:gridCol w:w="709"/>
        <w:gridCol w:w="567"/>
        <w:gridCol w:w="5144"/>
        <w:gridCol w:w="1774"/>
      </w:tblGrid>
      <w:tr w:rsidR="00066B5A" w:rsidTr="00826E8D">
        <w:tc>
          <w:tcPr>
            <w:tcW w:w="675" w:type="dxa"/>
          </w:tcPr>
          <w:p w:rsidR="00066B5A" w:rsidRPr="00826E8D" w:rsidRDefault="00066B5A" w:rsidP="00A247AE">
            <w:pPr>
              <w:rPr>
                <w:b/>
                <w:bCs/>
              </w:rPr>
            </w:pPr>
            <w:r w:rsidRPr="00826E8D">
              <w:rPr>
                <w:b/>
                <w:bCs/>
              </w:rPr>
              <w:t>A</w:t>
            </w:r>
          </w:p>
        </w:tc>
        <w:tc>
          <w:tcPr>
            <w:tcW w:w="709" w:type="dxa"/>
          </w:tcPr>
          <w:p w:rsidR="00066B5A" w:rsidRPr="00826E8D" w:rsidRDefault="00066B5A" w:rsidP="00A247AE">
            <w:pPr>
              <w:rPr>
                <w:b/>
                <w:bCs/>
              </w:rPr>
            </w:pPr>
            <w:r w:rsidRPr="00826E8D">
              <w:rPr>
                <w:b/>
                <w:bCs/>
              </w:rPr>
              <w:t>B</w:t>
            </w:r>
          </w:p>
        </w:tc>
        <w:tc>
          <w:tcPr>
            <w:tcW w:w="567" w:type="dxa"/>
          </w:tcPr>
          <w:p w:rsidR="00066B5A" w:rsidRPr="00826E8D" w:rsidRDefault="00066B5A" w:rsidP="00A247AE">
            <w:pPr>
              <w:rPr>
                <w:b/>
                <w:bCs/>
              </w:rPr>
            </w:pPr>
            <w:r w:rsidRPr="00826E8D">
              <w:rPr>
                <w:b/>
                <w:bCs/>
              </w:rPr>
              <w:t>C</w:t>
            </w:r>
          </w:p>
        </w:tc>
        <w:tc>
          <w:tcPr>
            <w:tcW w:w="5144" w:type="dxa"/>
          </w:tcPr>
          <w:p w:rsidR="00066B5A" w:rsidRPr="00826E8D" w:rsidRDefault="00066B5A" w:rsidP="00A247AE">
            <w:pPr>
              <w:rPr>
                <w:b/>
                <w:bCs/>
              </w:rPr>
            </w:pPr>
            <w:r w:rsidRPr="00826E8D">
              <w:rPr>
                <w:b/>
                <w:bCs/>
              </w:rPr>
              <w:t>Working Space</w:t>
            </w:r>
          </w:p>
        </w:tc>
        <w:tc>
          <w:tcPr>
            <w:tcW w:w="1774" w:type="dxa"/>
          </w:tcPr>
          <w:p w:rsidR="00066B5A" w:rsidRPr="00826E8D" w:rsidRDefault="00066B5A" w:rsidP="00A247AE">
            <w:pPr>
              <w:rPr>
                <w:b/>
                <w:bCs/>
              </w:rPr>
            </w:pPr>
            <w:r w:rsidRPr="00826E8D">
              <w:rPr>
                <w:b/>
                <w:bCs/>
              </w:rPr>
              <w:t xml:space="preserve">X   </w:t>
            </w:r>
          </w:p>
        </w:tc>
      </w:tr>
      <w:tr w:rsidR="00066B5A" w:rsidTr="00826E8D">
        <w:tc>
          <w:tcPr>
            <w:tcW w:w="675" w:type="dxa"/>
          </w:tcPr>
          <w:p w:rsidR="00066B5A" w:rsidRDefault="00066B5A" w:rsidP="00A247AE">
            <w:r>
              <w:t>0</w:t>
            </w:r>
          </w:p>
        </w:tc>
        <w:tc>
          <w:tcPr>
            <w:tcW w:w="709" w:type="dxa"/>
          </w:tcPr>
          <w:p w:rsidR="00066B5A" w:rsidRDefault="00066B5A" w:rsidP="00A247AE">
            <w:r>
              <w:t>0</w:t>
            </w:r>
          </w:p>
        </w:tc>
        <w:tc>
          <w:tcPr>
            <w:tcW w:w="567" w:type="dxa"/>
          </w:tcPr>
          <w:p w:rsidR="00066B5A" w:rsidRDefault="00066B5A" w:rsidP="00A247AE">
            <w:r>
              <w:t>0</w:t>
            </w:r>
          </w:p>
        </w:tc>
        <w:tc>
          <w:tcPr>
            <w:tcW w:w="5144" w:type="dxa"/>
          </w:tcPr>
          <w:p w:rsidR="00066B5A" w:rsidRDefault="00066B5A" w:rsidP="00A247AE"/>
          <w:p w:rsidR="00066B5A" w:rsidRDefault="00066B5A" w:rsidP="00A247AE"/>
        </w:tc>
        <w:tc>
          <w:tcPr>
            <w:tcW w:w="1774" w:type="dxa"/>
          </w:tcPr>
          <w:p w:rsidR="00066B5A" w:rsidRDefault="00066B5A" w:rsidP="00A247AE"/>
        </w:tc>
      </w:tr>
      <w:tr w:rsidR="00066B5A" w:rsidTr="00826E8D">
        <w:tc>
          <w:tcPr>
            <w:tcW w:w="675" w:type="dxa"/>
          </w:tcPr>
          <w:p w:rsidR="00066B5A" w:rsidRDefault="00066B5A" w:rsidP="00A247AE">
            <w:r>
              <w:t>0</w:t>
            </w:r>
          </w:p>
        </w:tc>
        <w:tc>
          <w:tcPr>
            <w:tcW w:w="709" w:type="dxa"/>
          </w:tcPr>
          <w:p w:rsidR="00066B5A" w:rsidRDefault="00066B5A" w:rsidP="00A247AE">
            <w:r>
              <w:t>0</w:t>
            </w:r>
          </w:p>
        </w:tc>
        <w:tc>
          <w:tcPr>
            <w:tcW w:w="567" w:type="dxa"/>
          </w:tcPr>
          <w:p w:rsidR="00066B5A" w:rsidRDefault="00066B5A" w:rsidP="00A247AE">
            <w:r>
              <w:t>1</w:t>
            </w:r>
          </w:p>
        </w:tc>
        <w:tc>
          <w:tcPr>
            <w:tcW w:w="5144" w:type="dxa"/>
          </w:tcPr>
          <w:p w:rsidR="00066B5A" w:rsidRDefault="00066B5A" w:rsidP="00A247AE"/>
          <w:p w:rsidR="00066B5A" w:rsidRDefault="00066B5A" w:rsidP="00A247AE"/>
        </w:tc>
        <w:tc>
          <w:tcPr>
            <w:tcW w:w="1774" w:type="dxa"/>
          </w:tcPr>
          <w:p w:rsidR="00066B5A" w:rsidRDefault="00066B5A" w:rsidP="00A247AE"/>
        </w:tc>
      </w:tr>
      <w:tr w:rsidR="00066B5A" w:rsidTr="00826E8D">
        <w:tc>
          <w:tcPr>
            <w:tcW w:w="675" w:type="dxa"/>
          </w:tcPr>
          <w:p w:rsidR="00066B5A" w:rsidRDefault="00066B5A" w:rsidP="00A247AE">
            <w:r>
              <w:t>0</w:t>
            </w:r>
          </w:p>
        </w:tc>
        <w:tc>
          <w:tcPr>
            <w:tcW w:w="709" w:type="dxa"/>
          </w:tcPr>
          <w:p w:rsidR="00066B5A" w:rsidRDefault="00066B5A" w:rsidP="00A247AE">
            <w:r>
              <w:t>1</w:t>
            </w:r>
          </w:p>
        </w:tc>
        <w:tc>
          <w:tcPr>
            <w:tcW w:w="567" w:type="dxa"/>
          </w:tcPr>
          <w:p w:rsidR="00066B5A" w:rsidRDefault="00066B5A" w:rsidP="00A247AE">
            <w:r>
              <w:t>0</w:t>
            </w:r>
          </w:p>
        </w:tc>
        <w:tc>
          <w:tcPr>
            <w:tcW w:w="5144" w:type="dxa"/>
          </w:tcPr>
          <w:p w:rsidR="00066B5A" w:rsidRDefault="00066B5A" w:rsidP="00A247AE"/>
          <w:p w:rsidR="00066B5A" w:rsidRDefault="00066B5A" w:rsidP="00A247AE"/>
        </w:tc>
        <w:tc>
          <w:tcPr>
            <w:tcW w:w="1774" w:type="dxa"/>
          </w:tcPr>
          <w:p w:rsidR="00066B5A" w:rsidRDefault="00066B5A" w:rsidP="00A247AE"/>
        </w:tc>
      </w:tr>
      <w:tr w:rsidR="00066B5A" w:rsidTr="00826E8D">
        <w:tc>
          <w:tcPr>
            <w:tcW w:w="675" w:type="dxa"/>
          </w:tcPr>
          <w:p w:rsidR="00066B5A" w:rsidRDefault="00066B5A" w:rsidP="00A247AE">
            <w:r>
              <w:t>0</w:t>
            </w:r>
          </w:p>
        </w:tc>
        <w:tc>
          <w:tcPr>
            <w:tcW w:w="709" w:type="dxa"/>
          </w:tcPr>
          <w:p w:rsidR="00066B5A" w:rsidRDefault="00066B5A" w:rsidP="00A247AE">
            <w:r>
              <w:t>1</w:t>
            </w:r>
          </w:p>
        </w:tc>
        <w:tc>
          <w:tcPr>
            <w:tcW w:w="567" w:type="dxa"/>
          </w:tcPr>
          <w:p w:rsidR="00066B5A" w:rsidRDefault="00066B5A" w:rsidP="00A247AE">
            <w:r>
              <w:t>1</w:t>
            </w:r>
          </w:p>
        </w:tc>
        <w:tc>
          <w:tcPr>
            <w:tcW w:w="5144" w:type="dxa"/>
          </w:tcPr>
          <w:p w:rsidR="00066B5A" w:rsidRDefault="00066B5A" w:rsidP="00A247AE"/>
          <w:p w:rsidR="00066B5A" w:rsidRDefault="00066B5A" w:rsidP="00A247AE"/>
        </w:tc>
        <w:tc>
          <w:tcPr>
            <w:tcW w:w="1774" w:type="dxa"/>
          </w:tcPr>
          <w:p w:rsidR="00066B5A" w:rsidRDefault="00066B5A" w:rsidP="00A247AE"/>
        </w:tc>
      </w:tr>
      <w:tr w:rsidR="00066B5A" w:rsidTr="00826E8D">
        <w:tc>
          <w:tcPr>
            <w:tcW w:w="675" w:type="dxa"/>
          </w:tcPr>
          <w:p w:rsidR="00066B5A" w:rsidRDefault="00066B5A" w:rsidP="00A247AE">
            <w:r>
              <w:t>1</w:t>
            </w:r>
          </w:p>
        </w:tc>
        <w:tc>
          <w:tcPr>
            <w:tcW w:w="709" w:type="dxa"/>
          </w:tcPr>
          <w:p w:rsidR="00066B5A" w:rsidRDefault="00066B5A" w:rsidP="00A247AE">
            <w:r>
              <w:t>0</w:t>
            </w:r>
          </w:p>
        </w:tc>
        <w:tc>
          <w:tcPr>
            <w:tcW w:w="567" w:type="dxa"/>
          </w:tcPr>
          <w:p w:rsidR="00066B5A" w:rsidRDefault="00066B5A" w:rsidP="00A247AE">
            <w:r>
              <w:t>0</w:t>
            </w:r>
          </w:p>
        </w:tc>
        <w:tc>
          <w:tcPr>
            <w:tcW w:w="5144" w:type="dxa"/>
          </w:tcPr>
          <w:p w:rsidR="00066B5A" w:rsidRDefault="00066B5A" w:rsidP="00A247AE"/>
          <w:p w:rsidR="00066B5A" w:rsidRDefault="00066B5A" w:rsidP="00A247AE"/>
        </w:tc>
        <w:tc>
          <w:tcPr>
            <w:tcW w:w="1774" w:type="dxa"/>
          </w:tcPr>
          <w:p w:rsidR="00066B5A" w:rsidRDefault="00066B5A" w:rsidP="00A247AE"/>
        </w:tc>
      </w:tr>
      <w:tr w:rsidR="00066B5A" w:rsidTr="00826E8D">
        <w:tc>
          <w:tcPr>
            <w:tcW w:w="675" w:type="dxa"/>
          </w:tcPr>
          <w:p w:rsidR="00066B5A" w:rsidRDefault="00066B5A" w:rsidP="00A247AE">
            <w:r>
              <w:t>1</w:t>
            </w:r>
          </w:p>
        </w:tc>
        <w:tc>
          <w:tcPr>
            <w:tcW w:w="709" w:type="dxa"/>
          </w:tcPr>
          <w:p w:rsidR="00066B5A" w:rsidRDefault="00066B5A" w:rsidP="00A247AE">
            <w:r>
              <w:t>0</w:t>
            </w:r>
          </w:p>
        </w:tc>
        <w:tc>
          <w:tcPr>
            <w:tcW w:w="567" w:type="dxa"/>
          </w:tcPr>
          <w:p w:rsidR="00066B5A" w:rsidRDefault="00066B5A" w:rsidP="00A247AE">
            <w:r>
              <w:t>1</w:t>
            </w:r>
          </w:p>
        </w:tc>
        <w:tc>
          <w:tcPr>
            <w:tcW w:w="5144" w:type="dxa"/>
          </w:tcPr>
          <w:p w:rsidR="00066B5A" w:rsidRDefault="00066B5A" w:rsidP="00A247AE"/>
          <w:p w:rsidR="00066B5A" w:rsidRDefault="00066B5A" w:rsidP="00A247AE"/>
        </w:tc>
        <w:tc>
          <w:tcPr>
            <w:tcW w:w="1774" w:type="dxa"/>
          </w:tcPr>
          <w:p w:rsidR="00066B5A" w:rsidRDefault="00066B5A" w:rsidP="00A247AE"/>
        </w:tc>
      </w:tr>
      <w:tr w:rsidR="00066B5A" w:rsidTr="00826E8D">
        <w:tc>
          <w:tcPr>
            <w:tcW w:w="675" w:type="dxa"/>
          </w:tcPr>
          <w:p w:rsidR="00066B5A" w:rsidRDefault="00066B5A" w:rsidP="00A247AE">
            <w:r>
              <w:t>1</w:t>
            </w:r>
          </w:p>
        </w:tc>
        <w:tc>
          <w:tcPr>
            <w:tcW w:w="709" w:type="dxa"/>
          </w:tcPr>
          <w:p w:rsidR="00066B5A" w:rsidRDefault="00066B5A" w:rsidP="00A247AE">
            <w:r>
              <w:t>1</w:t>
            </w:r>
          </w:p>
        </w:tc>
        <w:tc>
          <w:tcPr>
            <w:tcW w:w="567" w:type="dxa"/>
          </w:tcPr>
          <w:p w:rsidR="00066B5A" w:rsidRDefault="00066B5A" w:rsidP="00A247AE">
            <w:r>
              <w:t>0</w:t>
            </w:r>
          </w:p>
        </w:tc>
        <w:tc>
          <w:tcPr>
            <w:tcW w:w="5144" w:type="dxa"/>
          </w:tcPr>
          <w:p w:rsidR="00066B5A" w:rsidRDefault="00066B5A" w:rsidP="00A247AE"/>
          <w:p w:rsidR="00066B5A" w:rsidRDefault="00066B5A" w:rsidP="00A247AE"/>
        </w:tc>
        <w:tc>
          <w:tcPr>
            <w:tcW w:w="1774" w:type="dxa"/>
          </w:tcPr>
          <w:p w:rsidR="00066B5A" w:rsidRDefault="00066B5A" w:rsidP="00A247AE"/>
        </w:tc>
      </w:tr>
      <w:tr w:rsidR="00066B5A" w:rsidTr="00826E8D">
        <w:tc>
          <w:tcPr>
            <w:tcW w:w="675" w:type="dxa"/>
          </w:tcPr>
          <w:p w:rsidR="00066B5A" w:rsidRDefault="00066B5A" w:rsidP="00A247AE">
            <w:r>
              <w:t>1</w:t>
            </w:r>
          </w:p>
        </w:tc>
        <w:tc>
          <w:tcPr>
            <w:tcW w:w="709" w:type="dxa"/>
          </w:tcPr>
          <w:p w:rsidR="00066B5A" w:rsidRDefault="00066B5A" w:rsidP="00A247AE">
            <w:r>
              <w:t>1</w:t>
            </w:r>
          </w:p>
        </w:tc>
        <w:tc>
          <w:tcPr>
            <w:tcW w:w="567" w:type="dxa"/>
          </w:tcPr>
          <w:p w:rsidR="00066B5A" w:rsidRDefault="00066B5A" w:rsidP="00A247AE">
            <w:r>
              <w:t>1</w:t>
            </w:r>
          </w:p>
        </w:tc>
        <w:tc>
          <w:tcPr>
            <w:tcW w:w="5144" w:type="dxa"/>
          </w:tcPr>
          <w:p w:rsidR="00066B5A" w:rsidRDefault="00066B5A" w:rsidP="00A247AE"/>
          <w:p w:rsidR="00066B5A" w:rsidRDefault="00066B5A" w:rsidP="00A247AE"/>
        </w:tc>
        <w:tc>
          <w:tcPr>
            <w:tcW w:w="1774" w:type="dxa"/>
          </w:tcPr>
          <w:p w:rsidR="00066B5A" w:rsidRDefault="00066B5A" w:rsidP="00A247AE"/>
        </w:tc>
      </w:tr>
    </w:tbl>
    <w:p w:rsidR="00066B5A" w:rsidRDefault="00066B5A" w:rsidP="00A247AE"/>
    <w:p w:rsidR="00066B5A" w:rsidRDefault="00066B5A" w:rsidP="00A247AE"/>
    <w:sectPr w:rsidR="00066B5A" w:rsidSect="00652B2B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B118FC"/>
    <w:multiLevelType w:val="hybridMultilevel"/>
    <w:tmpl w:val="D35A9A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62ED24BB"/>
    <w:multiLevelType w:val="singleLevel"/>
    <w:tmpl w:val="62ED24BB"/>
    <w:lvl w:ilvl="0">
      <w:start w:val="3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HorizontalSpacing w:val="0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52B2B"/>
    <w:rsid w:val="00066B5A"/>
    <w:rsid w:val="000D4C47"/>
    <w:rsid w:val="002152E0"/>
    <w:rsid w:val="002404C3"/>
    <w:rsid w:val="002F17C3"/>
    <w:rsid w:val="003813A8"/>
    <w:rsid w:val="0048621A"/>
    <w:rsid w:val="00650923"/>
    <w:rsid w:val="00652B2B"/>
    <w:rsid w:val="00686834"/>
    <w:rsid w:val="00826E8D"/>
    <w:rsid w:val="008461BE"/>
    <w:rsid w:val="00A247AE"/>
    <w:rsid w:val="00A3263D"/>
    <w:rsid w:val="00C5416C"/>
    <w:rsid w:val="00CB5DF9"/>
    <w:rsid w:val="00CF2B4D"/>
    <w:rsid w:val="00D91229"/>
    <w:rsid w:val="00F6104D"/>
    <w:rsid w:val="00FA3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652B2B"/>
    <w:pPr>
      <w:widowControl w:val="0"/>
    </w:pPr>
    <w:rPr>
      <w:kern w:val="2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52B2B"/>
    <w:pPr>
      <w:keepNext/>
      <w:keepLines/>
      <w:spacing w:before="240" w:after="60"/>
      <w:outlineLvl w:val="0"/>
    </w:pPr>
    <w:rPr>
      <w:rFonts w:ascii="Arial" w:hAnsi="Arial" w:cs="Arial"/>
      <w:b/>
      <w:bCs/>
      <w:kern w:val="4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52B2B"/>
    <w:pPr>
      <w:keepNext/>
      <w:keepLine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52B2B"/>
    <w:pPr>
      <w:keepNext/>
      <w:keepLines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52B2B"/>
    <w:pPr>
      <w:keepNext/>
      <w:keepLines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52B2B"/>
    <w:pPr>
      <w:keepNext/>
      <w:keepLines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52B2B"/>
    <w:pPr>
      <w:keepNext/>
      <w:keepLines/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52B2B"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652B2B"/>
    <w:pPr>
      <w:keepNext/>
      <w:keepLines/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652B2B"/>
    <w:pPr>
      <w:keepNext/>
      <w:keepLines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A3858"/>
    <w:rPr>
      <w:rFonts w:ascii="Cambria" w:hAnsi="Cambria" w:cs="Cambria"/>
      <w:b/>
      <w:bCs/>
      <w:kern w:val="32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FA3858"/>
    <w:rPr>
      <w:rFonts w:ascii="Cambria" w:hAnsi="Cambria" w:cs="Cambria"/>
      <w:b/>
      <w:bCs/>
      <w:i/>
      <w:iCs/>
      <w:kern w:val="2"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FA3858"/>
    <w:rPr>
      <w:rFonts w:ascii="Cambria" w:hAnsi="Cambria" w:cs="Cambria"/>
      <w:b/>
      <w:bCs/>
      <w:kern w:val="2"/>
      <w:sz w:val="26"/>
      <w:szCs w:val="26"/>
      <w:lang w:eastAsia="zh-CN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FA3858"/>
    <w:rPr>
      <w:rFonts w:ascii="Calibri" w:hAnsi="Calibri" w:cs="Calibri"/>
      <w:b/>
      <w:bCs/>
      <w:kern w:val="2"/>
      <w:sz w:val="28"/>
      <w:szCs w:val="28"/>
      <w:lang w:eastAsia="zh-CN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FA3858"/>
    <w:rPr>
      <w:rFonts w:ascii="Calibri" w:hAnsi="Calibri" w:cs="Calibri"/>
      <w:b/>
      <w:bCs/>
      <w:i/>
      <w:iCs/>
      <w:kern w:val="2"/>
      <w:sz w:val="26"/>
      <w:szCs w:val="26"/>
      <w:lang w:eastAsia="zh-CN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FA3858"/>
    <w:rPr>
      <w:rFonts w:ascii="Calibri" w:hAnsi="Calibri" w:cs="Calibri"/>
      <w:b/>
      <w:bCs/>
      <w:kern w:val="2"/>
      <w:lang w:eastAsia="zh-CN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FA3858"/>
    <w:rPr>
      <w:rFonts w:ascii="Calibri" w:hAnsi="Calibri" w:cs="Calibri"/>
      <w:kern w:val="2"/>
      <w:sz w:val="24"/>
      <w:szCs w:val="24"/>
      <w:lang w:eastAsia="zh-CN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FA3858"/>
    <w:rPr>
      <w:rFonts w:ascii="Calibri" w:hAnsi="Calibri" w:cs="Calibri"/>
      <w:i/>
      <w:iCs/>
      <w:kern w:val="2"/>
      <w:sz w:val="24"/>
      <w:szCs w:val="24"/>
      <w:lang w:eastAsia="zh-CN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FA3858"/>
    <w:rPr>
      <w:rFonts w:ascii="Cambria" w:hAnsi="Cambria" w:cs="Cambria"/>
      <w:kern w:val="2"/>
      <w:lang w:eastAsia="zh-CN"/>
    </w:rPr>
  </w:style>
  <w:style w:type="paragraph" w:styleId="Footer">
    <w:name w:val="footer"/>
    <w:basedOn w:val="Normal"/>
    <w:link w:val="FooterChar"/>
    <w:uiPriority w:val="99"/>
    <w:rsid w:val="00652B2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A3858"/>
    <w:rPr>
      <w:kern w:val="2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rsid w:val="00652B2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A3858"/>
    <w:rPr>
      <w:kern w:val="2"/>
      <w:sz w:val="24"/>
      <w:szCs w:val="24"/>
      <w:lang w:eastAsia="zh-CN"/>
    </w:rPr>
  </w:style>
  <w:style w:type="table" w:styleId="TableGrid">
    <w:name w:val="Table Grid"/>
    <w:basedOn w:val="TableNormal"/>
    <w:uiPriority w:val="99"/>
    <w:rsid w:val="00826E8D"/>
    <w:pPr>
      <w:widowControl w:val="0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8</TotalTime>
  <Pages>1</Pages>
  <Words>53</Words>
  <Characters>306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Activity (Weekly Test)</dc:title>
  <dc:subject/>
  <dc:creator>Kianhua</dc:creator>
  <cp:keywords/>
  <dc:description/>
  <cp:lastModifiedBy>Kianhua</cp:lastModifiedBy>
  <cp:revision>3</cp:revision>
  <dcterms:created xsi:type="dcterms:W3CDTF">2022-08-26T15:50:00Z</dcterms:created>
  <dcterms:modified xsi:type="dcterms:W3CDTF">2022-08-26T15:58:00Z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