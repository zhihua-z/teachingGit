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04A8" w:rsidRDefault="003D04A8">
      <w:pPr>
        <w:rPr>
          <w:b/>
          <w:bCs/>
          <w:u w:val="single"/>
        </w:rPr>
      </w:pPr>
      <w:bookmarkStart w:id="0" w:name="_GoBack"/>
      <w:bookmarkEnd w:id="0"/>
      <w:r>
        <w:rPr>
          <w:b/>
          <w:bCs/>
          <w:u w:val="single"/>
        </w:rPr>
        <w:t>Unit 3.2 (Logic Gates and Logic Circuits)</w:t>
      </w:r>
    </w:p>
    <w:p w:rsidR="003D04A8" w:rsidRDefault="003D04A8">
      <w:pPr>
        <w:rPr>
          <w:b/>
          <w:bCs/>
        </w:rPr>
      </w:pPr>
    </w:p>
    <w:p w:rsidR="003D04A8" w:rsidRDefault="003D04A8">
      <w:pPr>
        <w:rPr>
          <w:b/>
          <w:bCs/>
        </w:rPr>
      </w:pPr>
      <w:r>
        <w:rPr>
          <w:b/>
          <w:bCs/>
        </w:rPr>
        <w:t>Videos (Week 6:  22 Aug 2022 to 28 Aug 2022)</w:t>
      </w:r>
    </w:p>
    <w:p w:rsidR="003D04A8" w:rsidRDefault="003D04A8"/>
    <w:p w:rsidR="003D04A8" w:rsidRDefault="003D04A8"/>
    <w:p w:rsidR="003D04A8" w:rsidRDefault="003D04A8">
      <w:pPr>
        <w:numPr>
          <w:ilvl w:val="0"/>
          <w:numId w:val="1"/>
        </w:numPr>
      </w:pPr>
      <w:r>
        <w:t>Introduction to Logic Gates</w:t>
      </w:r>
    </w:p>
    <w:p w:rsidR="003D04A8" w:rsidRDefault="003D04A8">
      <w:r>
        <w:t xml:space="preserve">     </w:t>
      </w:r>
      <w:hyperlink r:id="rId5" w:history="1">
        <w:r w:rsidRPr="00AC1A70">
          <w:rPr>
            <w:rStyle w:val="Hyperlink"/>
          </w:rPr>
          <w:t>https://www.youtube.com/watch?v=rnZqSkpVtJo</w:t>
        </w:r>
      </w:hyperlink>
    </w:p>
    <w:p w:rsidR="003D04A8" w:rsidRDefault="003D04A8"/>
    <w:p w:rsidR="003D04A8" w:rsidRDefault="003D04A8"/>
    <w:p w:rsidR="003D04A8" w:rsidRDefault="003D04A8"/>
    <w:p w:rsidR="003D04A8" w:rsidRDefault="003D04A8">
      <w:pPr>
        <w:numPr>
          <w:ilvl w:val="0"/>
          <w:numId w:val="1"/>
        </w:numPr>
      </w:pPr>
      <w:r>
        <w:t>Logic Gates and Truth Tables</w:t>
      </w:r>
    </w:p>
    <w:p w:rsidR="003D04A8" w:rsidRDefault="003D04A8">
      <w:r>
        <w:t xml:space="preserve">    </w:t>
      </w:r>
      <w:hyperlink r:id="rId6" w:history="1">
        <w:r w:rsidRPr="00AC1A70">
          <w:rPr>
            <w:rStyle w:val="Hyperlink"/>
          </w:rPr>
          <w:t>https://www.youtube.com/watch?v=41Xa1hDl5K0</w:t>
        </w:r>
      </w:hyperlink>
    </w:p>
    <w:p w:rsidR="003D04A8" w:rsidRDefault="003D04A8"/>
    <w:p w:rsidR="003D04A8" w:rsidRDefault="003D04A8"/>
    <w:p w:rsidR="003D04A8" w:rsidRDefault="003D04A8"/>
    <w:p w:rsidR="003D04A8" w:rsidRDefault="003D04A8"/>
    <w:p w:rsidR="003D04A8" w:rsidRDefault="003D04A8" w:rsidP="00C32525">
      <w:pPr>
        <w:numPr>
          <w:ilvl w:val="0"/>
          <w:numId w:val="1"/>
        </w:numPr>
      </w:pPr>
      <w:r>
        <w:t>Login Statements to Logic Circuits</w:t>
      </w:r>
    </w:p>
    <w:p w:rsidR="003D04A8" w:rsidRDefault="003D04A8" w:rsidP="00C32525">
      <w:r>
        <w:t xml:space="preserve">    </w:t>
      </w:r>
      <w:hyperlink r:id="rId7" w:history="1">
        <w:r w:rsidRPr="00BA67F0">
          <w:rPr>
            <w:rStyle w:val="Hyperlink"/>
          </w:rPr>
          <w:t>https://www.youtube.com/watch?v=-OASmzIKIqg</w:t>
        </w:r>
      </w:hyperlink>
    </w:p>
    <w:p w:rsidR="003D04A8" w:rsidRDefault="003D04A8" w:rsidP="00C32525"/>
    <w:p w:rsidR="003D04A8" w:rsidRPr="00C32525" w:rsidRDefault="003D04A8" w:rsidP="00C32525"/>
    <w:p w:rsidR="003D04A8" w:rsidRDefault="003D04A8"/>
    <w:p w:rsidR="003D04A8" w:rsidRPr="00241806" w:rsidRDefault="003D04A8"/>
    <w:p w:rsidR="003D04A8" w:rsidRDefault="003D04A8"/>
    <w:p w:rsidR="003D04A8" w:rsidRPr="00470987" w:rsidRDefault="003D04A8"/>
    <w:p w:rsidR="003D04A8" w:rsidRDefault="003D04A8"/>
    <w:p w:rsidR="003D04A8" w:rsidRDefault="003D04A8"/>
    <w:p w:rsidR="003D04A8" w:rsidRDefault="003D04A8"/>
    <w:p w:rsidR="003D04A8" w:rsidRDefault="003D04A8"/>
    <w:p w:rsidR="003D04A8" w:rsidRDefault="003D04A8"/>
    <w:p w:rsidR="003D04A8" w:rsidRDefault="003D04A8"/>
    <w:p w:rsidR="003D04A8" w:rsidRDefault="003D04A8"/>
    <w:p w:rsidR="003D04A8" w:rsidRDefault="003D04A8"/>
    <w:p w:rsidR="003D04A8" w:rsidRDefault="003D04A8"/>
    <w:p w:rsidR="003D04A8" w:rsidRDefault="003D04A8"/>
    <w:sectPr w:rsidR="003D04A8" w:rsidSect="00594410">
      <w:pgSz w:w="12247" w:h="15819"/>
      <w:pgMar w:top="1440" w:right="1797" w:bottom="1440" w:left="1797" w:header="708" w:footer="708" w:gutter="0"/>
      <w:cols w:space="720"/>
      <w:docGrid w:linePitch="28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??¨¬?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E90E40"/>
    <w:multiLevelType w:val="singleLevel"/>
    <w:tmpl w:val="62E90E40"/>
    <w:lvl w:ilvl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oNotHyphenateCaps/>
  <w:drawingGridHorizontalSpacing w:val="0"/>
  <w:drawingGridVerticalSpacing w:val="143"/>
  <w:displayHorizontalDrawingGridEvery w:val="0"/>
  <w:displayVerticalDrawingGridEvery w:val="2"/>
  <w:characterSpacingControl w:val="compressPunctuation"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94410"/>
    <w:rsid w:val="00185059"/>
    <w:rsid w:val="00241806"/>
    <w:rsid w:val="003D04A8"/>
    <w:rsid w:val="0041128E"/>
    <w:rsid w:val="00470987"/>
    <w:rsid w:val="004757F7"/>
    <w:rsid w:val="00594410"/>
    <w:rsid w:val="006B12AD"/>
    <w:rsid w:val="006D1F8A"/>
    <w:rsid w:val="009A258E"/>
    <w:rsid w:val="00AB3184"/>
    <w:rsid w:val="00AC1A70"/>
    <w:rsid w:val="00AE2968"/>
    <w:rsid w:val="00B27E02"/>
    <w:rsid w:val="00B60DC1"/>
    <w:rsid w:val="00B93930"/>
    <w:rsid w:val="00BA67F0"/>
    <w:rsid w:val="00C32525"/>
    <w:rsid w:val="00F41E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594410"/>
    <w:pPr>
      <w:widowControl w:val="0"/>
    </w:pPr>
    <w:rPr>
      <w:kern w:val="2"/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94410"/>
    <w:pPr>
      <w:keepNext/>
      <w:keepLines/>
      <w:spacing w:before="240" w:after="60"/>
      <w:outlineLvl w:val="0"/>
    </w:pPr>
    <w:rPr>
      <w:rFonts w:ascii="Arial" w:hAnsi="Arial" w:cs="Arial"/>
      <w:b/>
      <w:bCs/>
      <w:kern w:val="44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94410"/>
    <w:pPr>
      <w:keepNext/>
      <w:keepLines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594410"/>
    <w:pPr>
      <w:keepNext/>
      <w:keepLines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594410"/>
    <w:pPr>
      <w:keepNext/>
      <w:keepLines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594410"/>
    <w:pPr>
      <w:keepNext/>
      <w:keepLines/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594410"/>
    <w:pPr>
      <w:keepNext/>
      <w:keepLines/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594410"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594410"/>
    <w:pPr>
      <w:keepNext/>
      <w:keepLines/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594410"/>
    <w:pPr>
      <w:keepNext/>
      <w:keepLines/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94410"/>
    <w:rPr>
      <w:rFonts w:ascii="Cambria" w:hAnsi="Cambria" w:cs="Cambria"/>
      <w:b/>
      <w:bCs/>
      <w:kern w:val="32"/>
      <w:sz w:val="32"/>
      <w:szCs w:val="32"/>
      <w:lang w:eastAsia="zh-CN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594410"/>
    <w:rPr>
      <w:rFonts w:ascii="Cambria" w:hAnsi="Cambria" w:cs="Cambria"/>
      <w:b/>
      <w:bCs/>
      <w:i/>
      <w:iCs/>
      <w:kern w:val="2"/>
      <w:sz w:val="28"/>
      <w:szCs w:val="28"/>
      <w:lang w:eastAsia="zh-CN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594410"/>
    <w:rPr>
      <w:rFonts w:ascii="Cambria" w:hAnsi="Cambria" w:cs="Cambria"/>
      <w:b/>
      <w:bCs/>
      <w:kern w:val="2"/>
      <w:sz w:val="26"/>
      <w:szCs w:val="26"/>
      <w:lang w:eastAsia="zh-CN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594410"/>
    <w:rPr>
      <w:rFonts w:ascii="Calibri" w:hAnsi="Calibri" w:cs="Calibri"/>
      <w:b/>
      <w:bCs/>
      <w:kern w:val="2"/>
      <w:sz w:val="28"/>
      <w:szCs w:val="28"/>
      <w:lang w:eastAsia="zh-CN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594410"/>
    <w:rPr>
      <w:rFonts w:ascii="Calibri" w:hAnsi="Calibri" w:cs="Calibri"/>
      <w:b/>
      <w:bCs/>
      <w:i/>
      <w:iCs/>
      <w:kern w:val="2"/>
      <w:sz w:val="26"/>
      <w:szCs w:val="26"/>
      <w:lang w:eastAsia="zh-CN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594410"/>
    <w:rPr>
      <w:rFonts w:ascii="Calibri" w:hAnsi="Calibri" w:cs="Calibri"/>
      <w:b/>
      <w:bCs/>
      <w:kern w:val="2"/>
      <w:lang w:eastAsia="zh-CN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594410"/>
    <w:rPr>
      <w:rFonts w:ascii="Calibri" w:hAnsi="Calibri" w:cs="Calibri"/>
      <w:kern w:val="2"/>
      <w:sz w:val="24"/>
      <w:szCs w:val="24"/>
      <w:lang w:eastAsia="zh-CN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594410"/>
    <w:rPr>
      <w:rFonts w:ascii="Calibri" w:hAnsi="Calibri" w:cs="Calibri"/>
      <w:i/>
      <w:iCs/>
      <w:kern w:val="2"/>
      <w:sz w:val="24"/>
      <w:szCs w:val="24"/>
      <w:lang w:eastAsia="zh-CN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594410"/>
    <w:rPr>
      <w:rFonts w:ascii="Cambria" w:hAnsi="Cambria" w:cs="Cambria"/>
      <w:kern w:val="2"/>
      <w:lang w:eastAsia="zh-CN"/>
    </w:rPr>
  </w:style>
  <w:style w:type="paragraph" w:styleId="Footer">
    <w:name w:val="footer"/>
    <w:basedOn w:val="Normal"/>
    <w:link w:val="FooterChar"/>
    <w:uiPriority w:val="99"/>
    <w:rsid w:val="0059441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594410"/>
    <w:rPr>
      <w:kern w:val="2"/>
      <w:sz w:val="24"/>
      <w:szCs w:val="24"/>
      <w:lang w:eastAsia="zh-CN"/>
    </w:rPr>
  </w:style>
  <w:style w:type="paragraph" w:styleId="Header">
    <w:name w:val="header"/>
    <w:basedOn w:val="Normal"/>
    <w:link w:val="HeaderChar"/>
    <w:uiPriority w:val="99"/>
    <w:rsid w:val="0059441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594410"/>
    <w:rPr>
      <w:kern w:val="2"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rsid w:val="0059441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-OASmzIKIq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41Xa1hDl5K0" TargetMode="External"/><Relationship Id="rId5" Type="http://schemas.openxmlformats.org/officeDocument/2006/relationships/hyperlink" Target="https://www.youtube.com/watch?v=rnZqSkpVtJ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13</TotalTime>
  <Pages>1</Pages>
  <Words>78</Words>
  <Characters>451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2.1 (Computer Networks)</dc:title>
  <dc:subject/>
  <dc:creator>Kianhua</dc:creator>
  <cp:keywords/>
  <dc:description/>
  <cp:lastModifiedBy>Kianhua</cp:lastModifiedBy>
  <cp:revision>6</cp:revision>
  <dcterms:created xsi:type="dcterms:W3CDTF">2022-08-24T12:16:00Z</dcterms:created>
  <dcterms:modified xsi:type="dcterms:W3CDTF">2022-08-26T16:26:00Z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1033-9.1.0.4759</vt:lpwstr>
  </property>
</Properties>
</file>