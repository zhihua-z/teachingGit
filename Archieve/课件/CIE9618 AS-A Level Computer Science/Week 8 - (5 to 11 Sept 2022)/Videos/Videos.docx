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91" w:rsidRDefault="00680191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Unit 4.1 (Logic Gates and Logic Circuits)</w:t>
      </w:r>
    </w:p>
    <w:p w:rsidR="00680191" w:rsidRDefault="00680191">
      <w:pPr>
        <w:rPr>
          <w:b/>
          <w:bCs/>
        </w:rPr>
      </w:pPr>
    </w:p>
    <w:p w:rsidR="00680191" w:rsidRDefault="00680191">
      <w:pPr>
        <w:rPr>
          <w:b/>
          <w:bCs/>
        </w:rPr>
      </w:pPr>
      <w:r>
        <w:rPr>
          <w:b/>
          <w:bCs/>
        </w:rPr>
        <w:t>Videos (Week 8:  5 Sept 2022 to 11 Sept 2022)</w:t>
      </w:r>
    </w:p>
    <w:p w:rsidR="00680191" w:rsidRDefault="00680191"/>
    <w:p w:rsidR="00680191" w:rsidRDefault="00680191" w:rsidP="00CE40AE">
      <w:pPr>
        <w:numPr>
          <w:ilvl w:val="0"/>
          <w:numId w:val="1"/>
        </w:numPr>
      </w:pPr>
      <w:r>
        <w:t>Fetch-Execute Cycle</w:t>
      </w:r>
    </w:p>
    <w:p w:rsidR="00680191" w:rsidRDefault="00680191" w:rsidP="00B53A71">
      <w:r>
        <w:t xml:space="preserve">     </w:t>
      </w:r>
      <w:hyperlink r:id="rId5" w:history="1">
        <w:r w:rsidRPr="0053524A">
          <w:rPr>
            <w:rStyle w:val="Hyperlink"/>
          </w:rPr>
          <w:t>https://www.youtube.com/watch?v=yyHFI5juppA</w:t>
        </w:r>
      </w:hyperlink>
    </w:p>
    <w:p w:rsidR="00680191" w:rsidRDefault="00680191" w:rsidP="00B53A71"/>
    <w:p w:rsidR="00680191" w:rsidRDefault="00680191" w:rsidP="00B53A71"/>
    <w:p w:rsidR="00680191" w:rsidRDefault="00680191" w:rsidP="007F44D4">
      <w:pPr>
        <w:numPr>
          <w:ilvl w:val="0"/>
          <w:numId w:val="1"/>
        </w:numPr>
      </w:pPr>
      <w:r>
        <w:t>Fetch Decode Execute Cycle</w:t>
      </w:r>
    </w:p>
    <w:p w:rsidR="00680191" w:rsidRDefault="00680191" w:rsidP="007F44D4">
      <w:r>
        <w:t xml:space="preserve">     </w:t>
      </w:r>
      <w:hyperlink r:id="rId6" w:history="1">
        <w:r w:rsidRPr="0053524A">
          <w:rPr>
            <w:rStyle w:val="Hyperlink"/>
          </w:rPr>
          <w:t>https://www.youtube.com/watch?v=0BKBTFw47xI</w:t>
        </w:r>
      </w:hyperlink>
    </w:p>
    <w:p w:rsidR="00680191" w:rsidRPr="007F44D4" w:rsidRDefault="00680191" w:rsidP="007F44D4"/>
    <w:p w:rsidR="00680191" w:rsidRDefault="00680191" w:rsidP="00B53A71"/>
    <w:p w:rsidR="00680191" w:rsidRDefault="00680191" w:rsidP="007B69B9">
      <w:pPr>
        <w:numPr>
          <w:ilvl w:val="0"/>
          <w:numId w:val="1"/>
        </w:numPr>
      </w:pPr>
      <w:r>
        <w:t>Assembly Language Example</w:t>
      </w:r>
    </w:p>
    <w:p w:rsidR="00680191" w:rsidRDefault="00680191" w:rsidP="007B69B9">
      <w:r>
        <w:t xml:space="preserve">    </w:t>
      </w:r>
      <w:hyperlink r:id="rId7" w:history="1">
        <w:r w:rsidRPr="00B56116">
          <w:rPr>
            <w:rStyle w:val="Hyperlink"/>
          </w:rPr>
          <w:t>https://www.youtube.com/watch?v=cR-x37lRvz8</w:t>
        </w:r>
      </w:hyperlink>
    </w:p>
    <w:p w:rsidR="00680191" w:rsidRDefault="00680191" w:rsidP="007B69B9"/>
    <w:p w:rsidR="00680191" w:rsidRDefault="00680191" w:rsidP="007B69B9"/>
    <w:p w:rsidR="00680191" w:rsidRDefault="00680191" w:rsidP="008A42FB">
      <w:pPr>
        <w:numPr>
          <w:ilvl w:val="0"/>
          <w:numId w:val="1"/>
        </w:numPr>
      </w:pPr>
      <w:r>
        <w:t>A-Level Computer Science – "Interrupts"</w:t>
      </w:r>
    </w:p>
    <w:p w:rsidR="00680191" w:rsidRDefault="00680191" w:rsidP="008A42FB">
      <w:r>
        <w:t xml:space="preserve">     </w:t>
      </w:r>
      <w:hyperlink r:id="rId8" w:history="1">
        <w:r w:rsidRPr="00B56116">
          <w:rPr>
            <w:rStyle w:val="Hyperlink"/>
          </w:rPr>
          <w:t>https://www.youtube.com/watch?v=iKlAWIKEyuw&amp;list=RDCMUC0HzEBLlJxlrwBAHJ5S9JQg&amp;start_radio=1&amp;rv=iKlAWIKEyuw&amp;t=161</w:t>
        </w:r>
      </w:hyperlink>
    </w:p>
    <w:p w:rsidR="00680191" w:rsidRDefault="00680191" w:rsidP="008A42FB"/>
    <w:p w:rsidR="00680191" w:rsidRPr="008A42FB" w:rsidRDefault="00680191" w:rsidP="008A42FB"/>
    <w:p w:rsidR="00680191" w:rsidRDefault="00680191" w:rsidP="00C7620D"/>
    <w:p w:rsidR="00680191" w:rsidRDefault="00680191" w:rsidP="00C7620D"/>
    <w:p w:rsidR="00680191" w:rsidRDefault="00680191" w:rsidP="00C7620D">
      <w:r>
        <w:t xml:space="preserve"> </w:t>
      </w:r>
    </w:p>
    <w:p w:rsidR="00680191" w:rsidRPr="00CE40AE" w:rsidRDefault="00680191" w:rsidP="00CE40AE"/>
    <w:p w:rsidR="00680191" w:rsidRPr="00CE40AE" w:rsidRDefault="00680191"/>
    <w:p w:rsidR="00680191" w:rsidRDefault="00680191"/>
    <w:p w:rsidR="00680191" w:rsidRDefault="00680191"/>
    <w:p w:rsidR="00680191" w:rsidRDefault="00680191" w:rsidP="00C32525"/>
    <w:p w:rsidR="00680191" w:rsidRPr="00C32525" w:rsidRDefault="00680191" w:rsidP="00C32525"/>
    <w:p w:rsidR="00680191" w:rsidRDefault="00680191"/>
    <w:p w:rsidR="00680191" w:rsidRPr="00241806" w:rsidRDefault="00680191"/>
    <w:p w:rsidR="00680191" w:rsidRDefault="00680191"/>
    <w:p w:rsidR="00680191" w:rsidRPr="00470987" w:rsidRDefault="00680191"/>
    <w:p w:rsidR="00680191" w:rsidRDefault="00680191"/>
    <w:p w:rsidR="00680191" w:rsidRDefault="00680191"/>
    <w:p w:rsidR="00680191" w:rsidRDefault="00680191"/>
    <w:p w:rsidR="00680191" w:rsidRDefault="00680191"/>
    <w:p w:rsidR="00680191" w:rsidRDefault="00680191"/>
    <w:p w:rsidR="00680191" w:rsidRDefault="00680191"/>
    <w:p w:rsidR="00680191" w:rsidRDefault="00680191"/>
    <w:p w:rsidR="00680191" w:rsidRDefault="00680191"/>
    <w:p w:rsidR="00680191" w:rsidRDefault="00680191"/>
    <w:p w:rsidR="00680191" w:rsidRDefault="00680191"/>
    <w:sectPr w:rsidR="00680191" w:rsidSect="00594410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0E40"/>
    <w:multiLevelType w:val="singleLevel"/>
    <w:tmpl w:val="62E90E4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4410"/>
    <w:rsid w:val="00014C0A"/>
    <w:rsid w:val="000829E8"/>
    <w:rsid w:val="000C4398"/>
    <w:rsid w:val="00181738"/>
    <w:rsid w:val="00185059"/>
    <w:rsid w:val="001A05B4"/>
    <w:rsid w:val="001C6A57"/>
    <w:rsid w:val="001E0F53"/>
    <w:rsid w:val="00241806"/>
    <w:rsid w:val="003120AF"/>
    <w:rsid w:val="0041128E"/>
    <w:rsid w:val="00470987"/>
    <w:rsid w:val="004757F7"/>
    <w:rsid w:val="0053524A"/>
    <w:rsid w:val="00594410"/>
    <w:rsid w:val="005D14FE"/>
    <w:rsid w:val="00680191"/>
    <w:rsid w:val="006B12AD"/>
    <w:rsid w:val="006D1F8A"/>
    <w:rsid w:val="00794AEC"/>
    <w:rsid w:val="007B69B9"/>
    <w:rsid w:val="007F44D4"/>
    <w:rsid w:val="00886984"/>
    <w:rsid w:val="008A42FB"/>
    <w:rsid w:val="008C47C6"/>
    <w:rsid w:val="009A258E"/>
    <w:rsid w:val="00A60EC7"/>
    <w:rsid w:val="00AB3184"/>
    <w:rsid w:val="00AC1A70"/>
    <w:rsid w:val="00AE2968"/>
    <w:rsid w:val="00B27E02"/>
    <w:rsid w:val="00B53A71"/>
    <w:rsid w:val="00B56116"/>
    <w:rsid w:val="00B60DC1"/>
    <w:rsid w:val="00B74CF8"/>
    <w:rsid w:val="00B93930"/>
    <w:rsid w:val="00BA67F0"/>
    <w:rsid w:val="00BB60F4"/>
    <w:rsid w:val="00C32525"/>
    <w:rsid w:val="00C5193E"/>
    <w:rsid w:val="00C7620D"/>
    <w:rsid w:val="00CC36AB"/>
    <w:rsid w:val="00CE40AE"/>
    <w:rsid w:val="00D5175E"/>
    <w:rsid w:val="00EE3D6B"/>
    <w:rsid w:val="00F41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94410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4410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410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94410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4410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4410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4410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94410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94410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94410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94410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94410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94410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94410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94410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94410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94410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94410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94410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5944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4410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5944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4410"/>
    <w:rPr>
      <w:kern w:val="2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sid w:val="005944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KlAWIKEyuw&amp;list=RDCMUC0HzEBLlJxlrwBAHJ5S9JQg&amp;start_radio=1&amp;rv=iKlAWIKEyuw&amp;t=1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R-x37lRvz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BKBTFw47xI" TargetMode="External"/><Relationship Id="rId5" Type="http://schemas.openxmlformats.org/officeDocument/2006/relationships/hyperlink" Target="https://www.youtube.com/watch?v=yyHFI5jupp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126</TotalTime>
  <Pages>1</Pages>
  <Words>120</Words>
  <Characters>688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2.1 (Computer Networks)</dc:title>
  <dc:subject/>
  <dc:creator>Kianhua</dc:creator>
  <cp:keywords/>
  <dc:description/>
  <cp:lastModifiedBy>Kianhua</cp:lastModifiedBy>
  <cp:revision>4</cp:revision>
  <dcterms:created xsi:type="dcterms:W3CDTF">2022-09-05T14:09:00Z</dcterms:created>
  <dcterms:modified xsi:type="dcterms:W3CDTF">2022-09-09T14:27:00Z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