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3B2" w:rsidRDefault="00D623B2">
      <w:pPr>
        <w:rPr>
          <w:b/>
          <w:bCs/>
        </w:rPr>
      </w:pPr>
      <w:r>
        <w:rPr>
          <w:b/>
          <w:bCs/>
        </w:rPr>
        <w:t>Week 8 (5 Sept 2022 to 11 Sept 2022)</w:t>
      </w:r>
    </w:p>
    <w:p w:rsidR="00D623B2" w:rsidRDefault="00D623B2"/>
    <w:p w:rsidR="00D623B2" w:rsidRDefault="00D623B2">
      <w:pPr>
        <w:rPr>
          <w:b/>
          <w:bCs/>
          <w:u w:val="single"/>
        </w:rPr>
      </w:pPr>
      <w:r>
        <w:rPr>
          <w:b/>
          <w:bCs/>
          <w:u w:val="single"/>
        </w:rPr>
        <w:t>Unit 4.1 (Processor Fundamentals) Homework</w:t>
      </w:r>
    </w:p>
    <w:p w:rsidR="00D623B2" w:rsidRDefault="00D623B2" w:rsidP="00617323"/>
    <w:p w:rsidR="00D623B2" w:rsidRDefault="00D623B2" w:rsidP="004951FF">
      <w:r>
        <w:t xml:space="preserve">1 a) Describe the functions of the following registers.      </w:t>
      </w:r>
    </w:p>
    <w:p w:rsidR="00D623B2" w:rsidRDefault="00D623B2" w:rsidP="004951FF"/>
    <w:p w:rsidR="00D623B2" w:rsidRDefault="00D623B2" w:rsidP="004951FF">
      <w:r>
        <w:t>i) Current instruction register                                                                                  [2 marks]</w:t>
      </w:r>
    </w:p>
    <w:p w:rsidR="00D623B2" w:rsidRDefault="00D623B2" w:rsidP="004951FF"/>
    <w:p w:rsidR="00D623B2" w:rsidRDefault="00D623B2" w:rsidP="004951FF"/>
    <w:p w:rsidR="00D623B2" w:rsidRDefault="00D623B2" w:rsidP="004951FF"/>
    <w:p w:rsidR="00D623B2" w:rsidRDefault="00D623B2" w:rsidP="004951FF"/>
    <w:p w:rsidR="00D623B2" w:rsidRDefault="00D623B2" w:rsidP="004951FF">
      <w:r>
        <w:t>ii) Memory address register                                                                                      [2 marks]</w:t>
      </w:r>
    </w:p>
    <w:p w:rsidR="00D623B2" w:rsidRDefault="00D623B2" w:rsidP="004951FF"/>
    <w:p w:rsidR="00D623B2" w:rsidRDefault="00D623B2" w:rsidP="004951FF"/>
    <w:p w:rsidR="00D623B2" w:rsidRDefault="00D623B2" w:rsidP="004951FF"/>
    <w:p w:rsidR="00D623B2" w:rsidRDefault="00D623B2" w:rsidP="004951FF"/>
    <w:p w:rsidR="00D623B2" w:rsidRDefault="00D623B2" w:rsidP="004951FF"/>
    <w:p w:rsidR="00D623B2" w:rsidRDefault="00D623B2" w:rsidP="004951FF">
      <w:r>
        <w:t>b) Status registers contain flags. Three such flags are named N, C and V.</w:t>
      </w:r>
    </w:p>
    <w:p w:rsidR="00D623B2" w:rsidRDefault="00D623B2" w:rsidP="004951FF"/>
    <w:p w:rsidR="00D623B2" w:rsidRDefault="00D623B2" w:rsidP="004951FF">
      <w:r>
        <w:t xml:space="preserve">i) What does each of the three flags represent?                                                           [3 marks] </w:t>
      </w:r>
    </w:p>
    <w:p w:rsidR="00D623B2" w:rsidRDefault="00D623B2" w:rsidP="004951FF"/>
    <w:p w:rsidR="00D623B2" w:rsidRDefault="00D623B2" w:rsidP="004951FF"/>
    <w:p w:rsidR="00D623B2" w:rsidRDefault="00D623B2" w:rsidP="004951FF"/>
    <w:p w:rsidR="00D623B2" w:rsidRDefault="00D623B2" w:rsidP="004951FF"/>
    <w:p w:rsidR="00D623B2" w:rsidRDefault="00D623B2" w:rsidP="004951FF">
      <w:r>
        <w:t xml:space="preserve">ii) Give an example of the use of each of the three flags.                                          [3 marks] </w:t>
      </w:r>
    </w:p>
    <w:p w:rsidR="00D623B2" w:rsidRDefault="00D623B2" w:rsidP="006A07F9"/>
    <w:sectPr w:rsidR="00D623B2" w:rsidSect="000B176B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006A0"/>
    <w:multiLevelType w:val="hybridMultilevel"/>
    <w:tmpl w:val="96FA59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CA6121F"/>
    <w:multiLevelType w:val="hybridMultilevel"/>
    <w:tmpl w:val="A8763F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2E909FC"/>
    <w:multiLevelType w:val="singleLevel"/>
    <w:tmpl w:val="62E909F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63976FED"/>
    <w:multiLevelType w:val="hybridMultilevel"/>
    <w:tmpl w:val="21B6882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D65581"/>
    <w:multiLevelType w:val="hybridMultilevel"/>
    <w:tmpl w:val="219248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HorizontalSpacing w:val="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176B"/>
    <w:rsid w:val="000027AB"/>
    <w:rsid w:val="000B176B"/>
    <w:rsid w:val="00147363"/>
    <w:rsid w:val="00222CE5"/>
    <w:rsid w:val="002D3850"/>
    <w:rsid w:val="003A747B"/>
    <w:rsid w:val="00462E8D"/>
    <w:rsid w:val="004951FF"/>
    <w:rsid w:val="004F0579"/>
    <w:rsid w:val="00544752"/>
    <w:rsid w:val="00575A76"/>
    <w:rsid w:val="00617323"/>
    <w:rsid w:val="006A07F9"/>
    <w:rsid w:val="007B619D"/>
    <w:rsid w:val="00A05FBC"/>
    <w:rsid w:val="00B473F1"/>
    <w:rsid w:val="00C44070"/>
    <w:rsid w:val="00D3006C"/>
    <w:rsid w:val="00D623B2"/>
    <w:rsid w:val="00FE05C7"/>
    <w:rsid w:val="00FF5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0B176B"/>
    <w:pPr>
      <w:widowControl w:val="0"/>
    </w:pPr>
    <w:rPr>
      <w:kern w:val="2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B176B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B176B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B176B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B176B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B176B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B176B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B176B"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0B176B"/>
    <w:pPr>
      <w:keepNext/>
      <w:keepLines/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0B176B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B176B"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B176B"/>
    <w:rPr>
      <w:rFonts w:ascii="Cambria" w:hAnsi="Cambria" w:cs="Cambria"/>
      <w:b/>
      <w:bCs/>
      <w:i/>
      <w:iCs/>
      <w:kern w:val="2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0B176B"/>
    <w:rPr>
      <w:rFonts w:ascii="Cambria" w:hAnsi="Cambria" w:cs="Cambria"/>
      <w:b/>
      <w:bCs/>
      <w:kern w:val="2"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0B176B"/>
    <w:rPr>
      <w:rFonts w:ascii="Calibri" w:hAnsi="Calibri" w:cs="Calibri"/>
      <w:b/>
      <w:bCs/>
      <w:kern w:val="2"/>
      <w:sz w:val="28"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0B176B"/>
    <w:rPr>
      <w:rFonts w:ascii="Calibri" w:hAnsi="Calibri" w:cs="Calibri"/>
      <w:b/>
      <w:bCs/>
      <w:i/>
      <w:iCs/>
      <w:kern w:val="2"/>
      <w:sz w:val="26"/>
      <w:szCs w:val="26"/>
      <w:lang w:eastAsia="zh-CN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0B176B"/>
    <w:rPr>
      <w:rFonts w:ascii="Calibri" w:hAnsi="Calibri" w:cs="Calibri"/>
      <w:b/>
      <w:bCs/>
      <w:kern w:val="2"/>
      <w:lang w:eastAsia="zh-CN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0B176B"/>
    <w:rPr>
      <w:rFonts w:ascii="Calibri" w:hAnsi="Calibri" w:cs="Calibri"/>
      <w:kern w:val="2"/>
      <w:sz w:val="24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0B176B"/>
    <w:rPr>
      <w:rFonts w:ascii="Calibri" w:hAnsi="Calibri" w:cs="Calibri"/>
      <w:i/>
      <w:iCs/>
      <w:kern w:val="2"/>
      <w:sz w:val="24"/>
      <w:szCs w:val="24"/>
      <w:lang w:eastAsia="zh-CN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0B176B"/>
    <w:rPr>
      <w:rFonts w:ascii="Cambria" w:hAnsi="Cambria" w:cs="Cambria"/>
      <w:kern w:val="2"/>
      <w:lang w:eastAsia="zh-CN"/>
    </w:rPr>
  </w:style>
  <w:style w:type="paragraph" w:styleId="Footer">
    <w:name w:val="footer"/>
    <w:basedOn w:val="Normal"/>
    <w:link w:val="FooterChar"/>
    <w:uiPriority w:val="99"/>
    <w:rsid w:val="000B176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B176B"/>
    <w:rPr>
      <w:kern w:val="2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rsid w:val="000B176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B176B"/>
    <w:rPr>
      <w:kern w:val="2"/>
      <w:sz w:val="24"/>
      <w:szCs w:val="24"/>
      <w:lang w:eastAsia="zh-CN"/>
    </w:rPr>
  </w:style>
  <w:style w:type="table" w:styleId="TableGrid">
    <w:name w:val="Table Grid"/>
    <w:basedOn w:val="TableNormal"/>
    <w:uiPriority w:val="99"/>
    <w:locked/>
    <w:rsid w:val="00617323"/>
    <w:pPr>
      <w:widowControl w:val="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</TotalTime>
  <Pages>1</Pages>
  <Words>105</Words>
  <Characters>603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(1 Aug 2022 to 7 Aug 2022): </dc:title>
  <dc:subject/>
  <dc:creator>Kianhua</dc:creator>
  <cp:keywords/>
  <dc:description/>
  <cp:lastModifiedBy>Kianhua</cp:lastModifiedBy>
  <cp:revision>2</cp:revision>
  <cp:lastPrinted>2022-08-12T15:55:00Z</cp:lastPrinted>
  <dcterms:created xsi:type="dcterms:W3CDTF">2022-09-06T14:41:00Z</dcterms:created>
  <dcterms:modified xsi:type="dcterms:W3CDTF">2022-09-06T14:41:00Z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