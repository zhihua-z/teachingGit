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E71" w:rsidRDefault="00BB7E71">
      <w:pPr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t>Unit 4.1 &amp; 4.2 : Processor Fundamentals / Assembly Language.</w:t>
      </w:r>
    </w:p>
    <w:p w:rsidR="00BB7E71" w:rsidRDefault="00BB7E71">
      <w:pPr>
        <w:rPr>
          <w:b/>
          <w:bCs/>
          <w:u w:val="single"/>
        </w:rPr>
      </w:pPr>
    </w:p>
    <w:p w:rsidR="00BB7E71" w:rsidRDefault="00BB7E71">
      <w:pPr>
        <w:rPr>
          <w:b/>
          <w:bCs/>
        </w:rPr>
      </w:pPr>
      <w:r w:rsidRPr="00C25164">
        <w:rPr>
          <w:b/>
          <w:bCs/>
        </w:rPr>
        <w:t>(Week 8: Weekly Test )</w:t>
      </w:r>
    </w:p>
    <w:p w:rsidR="00BB7E71" w:rsidRDefault="00BB7E71">
      <w:pPr>
        <w:rPr>
          <w:b/>
          <w:bCs/>
        </w:rPr>
      </w:pPr>
    </w:p>
    <w:p w:rsidR="00BB7E71" w:rsidRPr="00C25164" w:rsidRDefault="00BB7E71" w:rsidP="00C25164">
      <w:r w:rsidRPr="00C25164">
        <w:t>1 One of the roles of an operating system is to deal with interrupts.</w:t>
      </w:r>
    </w:p>
    <w:p w:rsidR="00BB7E71" w:rsidRPr="00C25164" w:rsidRDefault="00BB7E71" w:rsidP="00C25164">
      <w:r w:rsidRPr="00C25164">
        <w:t xml:space="preserve">(a) Explain the term interrupt.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25164">
        <w:t xml:space="preserve">       </w:t>
      </w:r>
      <w:r>
        <w:tab/>
      </w:r>
      <w:r w:rsidRPr="00C25164">
        <w:t xml:space="preserve"> [1 mark]</w:t>
      </w:r>
    </w:p>
    <w:p w:rsidR="00BB7E71" w:rsidRPr="00C25164" w:rsidRDefault="00BB7E71" w:rsidP="00C25164"/>
    <w:p w:rsidR="00BB7E71" w:rsidRDefault="00BB7E71" w:rsidP="00C25164"/>
    <w:p w:rsidR="00BB7E71" w:rsidRDefault="00BB7E71" w:rsidP="00C25164"/>
    <w:p w:rsidR="00BB7E71" w:rsidRPr="00C25164" w:rsidRDefault="00BB7E71" w:rsidP="00C25164"/>
    <w:p w:rsidR="00BB7E71" w:rsidRPr="00C25164" w:rsidRDefault="00BB7E71" w:rsidP="00C25164"/>
    <w:p w:rsidR="00BB7E71" w:rsidRPr="00C25164" w:rsidRDefault="00BB7E71" w:rsidP="00C25164">
      <w:r w:rsidRPr="00C25164">
        <w:t xml:space="preserve">(b) Identify three devices that make use of interrupts.    </w:t>
      </w:r>
      <w:r>
        <w:tab/>
      </w:r>
      <w:r>
        <w:tab/>
      </w:r>
      <w:r>
        <w:tab/>
      </w:r>
      <w:r>
        <w:tab/>
      </w:r>
      <w:r>
        <w:tab/>
      </w:r>
      <w:r w:rsidRPr="00C25164">
        <w:t xml:space="preserve">   [3 mark]</w:t>
      </w:r>
    </w:p>
    <w:p w:rsidR="00BB7E71" w:rsidRPr="00C25164" w:rsidRDefault="00BB7E71" w:rsidP="00C25164">
      <w:r>
        <w:t xml:space="preserve">Device 1 :  </w:t>
      </w:r>
    </w:p>
    <w:p w:rsidR="00BB7E71" w:rsidRPr="00C25164" w:rsidRDefault="00BB7E71" w:rsidP="00C25164">
      <w:r w:rsidRPr="00C25164">
        <w:t>De</w:t>
      </w:r>
      <w:r>
        <w:t xml:space="preserve">vice 2 :  </w:t>
      </w:r>
    </w:p>
    <w:p w:rsidR="00BB7E71" w:rsidRPr="00C25164" w:rsidRDefault="00BB7E71" w:rsidP="00C25164">
      <w:r>
        <w:t xml:space="preserve">Device 3 :  </w:t>
      </w:r>
    </w:p>
    <w:p w:rsidR="00BB7E71" w:rsidRPr="00C25164" w:rsidRDefault="00BB7E71" w:rsidP="00C25164"/>
    <w:p w:rsidR="00BB7E71" w:rsidRPr="00C25164" w:rsidRDefault="00BB7E71" w:rsidP="00C25164"/>
    <w:p w:rsidR="00BB7E71" w:rsidRPr="00C25164" w:rsidRDefault="00BB7E71" w:rsidP="00C25164"/>
    <w:p w:rsidR="00BB7E71" w:rsidRPr="00C25164" w:rsidRDefault="00BB7E71" w:rsidP="00C25164"/>
    <w:p w:rsidR="00BB7E71" w:rsidRPr="00C25164" w:rsidRDefault="00BB7E71" w:rsidP="00C25164">
      <w:r w:rsidRPr="00C25164">
        <w:t xml:space="preserve">2 (a) Give two reasons why a programmer would choose to write code in a low-level language.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25164">
        <w:t xml:space="preserve">   [4 mark]</w:t>
      </w:r>
    </w:p>
    <w:p w:rsidR="00BB7E71" w:rsidRPr="00C25164" w:rsidRDefault="00BB7E71" w:rsidP="00C25164"/>
    <w:p w:rsidR="00BB7E71" w:rsidRDefault="00BB7E71" w:rsidP="00C25164"/>
    <w:p w:rsidR="00BB7E71" w:rsidRDefault="00BB7E71" w:rsidP="00C25164"/>
    <w:p w:rsidR="00BB7E71" w:rsidRDefault="00BB7E71" w:rsidP="00C25164"/>
    <w:p w:rsidR="00BB7E71" w:rsidRPr="00C25164" w:rsidRDefault="00BB7E71" w:rsidP="00C25164"/>
    <w:p w:rsidR="00BB7E71" w:rsidRPr="00C25164" w:rsidRDefault="00BB7E71" w:rsidP="00C25164">
      <w:r w:rsidRPr="00C25164">
        <w:t>(b) Write an assembly language instruction to:</w:t>
      </w:r>
    </w:p>
    <w:p w:rsidR="00BB7E71" w:rsidRPr="00C25164" w:rsidRDefault="00BB7E71" w:rsidP="00C25164"/>
    <w:p w:rsidR="00BB7E71" w:rsidRPr="00C25164" w:rsidRDefault="00BB7E71" w:rsidP="00C25164">
      <w:r w:rsidRPr="00C25164">
        <w:t xml:space="preserve">i) compare the accumulator with 5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25164">
        <w:t xml:space="preserve">  </w:t>
      </w:r>
      <w:r>
        <w:tab/>
      </w:r>
      <w:r w:rsidRPr="00C25164">
        <w:t xml:space="preserve">    [1 mark]</w:t>
      </w:r>
    </w:p>
    <w:p w:rsidR="00BB7E71" w:rsidRPr="00C25164" w:rsidRDefault="00BB7E71" w:rsidP="00C25164"/>
    <w:p w:rsidR="00BB7E71" w:rsidRDefault="00BB7E71" w:rsidP="00C25164"/>
    <w:p w:rsidR="00BB7E71" w:rsidRPr="00C25164" w:rsidRDefault="00BB7E71" w:rsidP="00C25164"/>
    <w:p w:rsidR="00BB7E71" w:rsidRPr="00C25164" w:rsidRDefault="00BB7E71" w:rsidP="00C25164"/>
    <w:p w:rsidR="00BB7E71" w:rsidRPr="00C25164" w:rsidRDefault="00BB7E71" w:rsidP="00C25164">
      <w:r w:rsidRPr="00C25164">
        <w:t xml:space="preserve">ii) jump to address 100 if the comparison is true.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25164">
        <w:t xml:space="preserve"> [1  mark]</w:t>
      </w:r>
    </w:p>
    <w:p w:rsidR="00BB7E71" w:rsidRPr="00C25164" w:rsidRDefault="00BB7E71" w:rsidP="00C25164"/>
    <w:sectPr w:rsidR="00BB7E71" w:rsidRPr="00C25164" w:rsidSect="00652B2B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118FC"/>
    <w:multiLevelType w:val="hybridMultilevel"/>
    <w:tmpl w:val="D35A9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62ED24BB"/>
    <w:multiLevelType w:val="singleLevel"/>
    <w:tmpl w:val="62ED24BB"/>
    <w:lvl w:ilvl="0">
      <w:start w:val="3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HorizontalSpacing w:val="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2B2B"/>
    <w:rsid w:val="00040D47"/>
    <w:rsid w:val="00066B5A"/>
    <w:rsid w:val="000D4C47"/>
    <w:rsid w:val="001D3FEB"/>
    <w:rsid w:val="002152E0"/>
    <w:rsid w:val="002404C3"/>
    <w:rsid w:val="002F17C3"/>
    <w:rsid w:val="003813A8"/>
    <w:rsid w:val="004406B8"/>
    <w:rsid w:val="0048621A"/>
    <w:rsid w:val="0048633A"/>
    <w:rsid w:val="004E45C2"/>
    <w:rsid w:val="00650923"/>
    <w:rsid w:val="00652B2B"/>
    <w:rsid w:val="00686834"/>
    <w:rsid w:val="00715644"/>
    <w:rsid w:val="00826E8D"/>
    <w:rsid w:val="008461BE"/>
    <w:rsid w:val="00A247AE"/>
    <w:rsid w:val="00A3263D"/>
    <w:rsid w:val="00A86922"/>
    <w:rsid w:val="00AE30B7"/>
    <w:rsid w:val="00BB7E71"/>
    <w:rsid w:val="00C25164"/>
    <w:rsid w:val="00C5416C"/>
    <w:rsid w:val="00CB5DF9"/>
    <w:rsid w:val="00CF2B4D"/>
    <w:rsid w:val="00D91229"/>
    <w:rsid w:val="00E16813"/>
    <w:rsid w:val="00F35500"/>
    <w:rsid w:val="00F6104D"/>
    <w:rsid w:val="00FA3858"/>
    <w:rsid w:val="00FC5C16"/>
    <w:rsid w:val="00FD2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652B2B"/>
    <w:pPr>
      <w:widowControl w:val="0"/>
    </w:pPr>
    <w:rPr>
      <w:kern w:val="2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52B2B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52B2B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52B2B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52B2B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52B2B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52B2B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52B2B"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652B2B"/>
    <w:pPr>
      <w:keepNext/>
      <w:keepLines/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652B2B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A3858"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FA3858"/>
    <w:rPr>
      <w:rFonts w:ascii="Cambria" w:hAnsi="Cambria" w:cs="Cambria"/>
      <w:b/>
      <w:bCs/>
      <w:i/>
      <w:iCs/>
      <w:kern w:val="2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FA3858"/>
    <w:rPr>
      <w:rFonts w:ascii="Cambria" w:hAnsi="Cambria" w:cs="Cambria"/>
      <w:b/>
      <w:bCs/>
      <w:kern w:val="2"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FA3858"/>
    <w:rPr>
      <w:rFonts w:ascii="Calibri" w:hAnsi="Calibri" w:cs="Calibri"/>
      <w:b/>
      <w:bCs/>
      <w:kern w:val="2"/>
      <w:sz w:val="28"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FA3858"/>
    <w:rPr>
      <w:rFonts w:ascii="Calibri" w:hAnsi="Calibri" w:cs="Calibri"/>
      <w:b/>
      <w:bCs/>
      <w:i/>
      <w:iCs/>
      <w:kern w:val="2"/>
      <w:sz w:val="26"/>
      <w:szCs w:val="26"/>
      <w:lang w:eastAsia="zh-CN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FA3858"/>
    <w:rPr>
      <w:rFonts w:ascii="Calibri" w:hAnsi="Calibri" w:cs="Calibri"/>
      <w:b/>
      <w:bCs/>
      <w:kern w:val="2"/>
      <w:lang w:eastAsia="zh-CN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FA3858"/>
    <w:rPr>
      <w:rFonts w:ascii="Calibri" w:hAnsi="Calibri" w:cs="Calibri"/>
      <w:kern w:val="2"/>
      <w:sz w:val="24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FA3858"/>
    <w:rPr>
      <w:rFonts w:ascii="Calibri" w:hAnsi="Calibri" w:cs="Calibri"/>
      <w:i/>
      <w:iCs/>
      <w:kern w:val="2"/>
      <w:sz w:val="24"/>
      <w:szCs w:val="24"/>
      <w:lang w:eastAsia="zh-CN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FA3858"/>
    <w:rPr>
      <w:rFonts w:ascii="Cambria" w:hAnsi="Cambria" w:cs="Cambria"/>
      <w:kern w:val="2"/>
      <w:lang w:eastAsia="zh-CN"/>
    </w:rPr>
  </w:style>
  <w:style w:type="paragraph" w:styleId="Footer">
    <w:name w:val="footer"/>
    <w:basedOn w:val="Normal"/>
    <w:link w:val="FooterChar"/>
    <w:uiPriority w:val="99"/>
    <w:rsid w:val="00652B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A3858"/>
    <w:rPr>
      <w:kern w:val="2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rsid w:val="00652B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A3858"/>
    <w:rPr>
      <w:kern w:val="2"/>
      <w:sz w:val="24"/>
      <w:szCs w:val="24"/>
      <w:lang w:eastAsia="zh-CN"/>
    </w:rPr>
  </w:style>
  <w:style w:type="table" w:styleId="TableGrid">
    <w:name w:val="Table Grid"/>
    <w:basedOn w:val="TableNormal"/>
    <w:uiPriority w:val="99"/>
    <w:rsid w:val="00826E8D"/>
    <w:pPr>
      <w:widowControl w:val="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</TotalTime>
  <Pages>1</Pages>
  <Words>102</Words>
  <Characters>586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Activity (Weekly Test)</dc:title>
  <dc:subject/>
  <dc:creator>Kianhua</dc:creator>
  <cp:keywords/>
  <dc:description/>
  <cp:lastModifiedBy>Kianhua</cp:lastModifiedBy>
  <cp:revision>3</cp:revision>
  <dcterms:created xsi:type="dcterms:W3CDTF">2022-09-09T14:01:00Z</dcterms:created>
  <dcterms:modified xsi:type="dcterms:W3CDTF">2022-09-09T16:10:00Z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