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Unit 14.1 : Internet and Communication Technologies</w:t>
      </w:r>
    </w:p>
    <w:p/>
    <w:p>
      <w:r>
        <w:t>Videos: Week 10 (13 March 2023 to 19 March 2023)</w:t>
      </w:r>
    </w:p>
    <w:p/>
    <w:p>
      <w:pPr>
        <w:numPr>
          <w:ilvl w:val="0"/>
          <w:numId w:val="1"/>
        </w:numPr>
      </w:pPr>
      <w:r>
        <w:t>TCP-IP and DNS Layering</w:t>
      </w:r>
    </w:p>
    <w:p>
      <w:r>
        <w:t xml:space="preserve"> </w:t>
      </w:r>
      <w:r>
        <w:fldChar w:fldCharType="begin"/>
      </w:r>
      <w:r>
        <w:instrText xml:space="preserve">HYPERLINK "https://www.youtube.com/watch?v=H5jGQingnWI" </w:instrText>
      </w:r>
      <w:r>
        <w:fldChar w:fldCharType="separate"/>
      </w:r>
      <w:r>
        <w:rPr>
          <w:rStyle w:val="14"/>
        </w:rPr>
        <w:t>https://www.youtube.com/watch?v=H5jGQingnWI</w:t>
      </w:r>
      <w:r>
        <w:fldChar w:fldCharType="end"/>
      </w:r>
    </w:p>
    <w:p>
      <w:bookmarkStart w:id="0" w:name="_GoBack"/>
      <w:bookmarkEnd w:id="0"/>
    </w:p>
    <w:p/>
    <w:p/>
    <w:p/>
    <w:p/>
    <w:p/>
    <w:p/>
    <w:p/>
    <w:p/>
    <w:p/>
    <w:p/>
    <w:p/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74990011">
    <w:nsid w:val="63D651BB"/>
    <w:multiLevelType w:val="singleLevel"/>
    <w:tmpl w:val="63D651BB"/>
    <w:lvl w:ilvl="0" w:tentative="1">
      <w:start w:val="1"/>
      <w:numFmt w:val="decimal"/>
      <w:suff w:val="space"/>
      <w:lvlText w:val="%1)"/>
      <w:lvlJc w:val="left"/>
    </w:lvl>
  </w:abstractNum>
  <w:num w:numId="1">
    <w:abstractNumId w:val="1674990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nhideWhenUsed="0" w:uiPriority="0" w:semiHidden="0" w:name="Normal Indent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nhideWhenUsed="0" w:uiPriority="0" w:semiHidden="0" w:name="envelope address"/>
    <w:lsdException w:unhideWhenUsed="0" w:uiPriority="0" w:semiHidden="0" w:name="envelope return"/>
    <w:lsdException w:uiPriority="0" w:name="footnote reference" w:locked="1"/>
    <w:lsdException w:uiPriority="0" w:name="annotation reference" w:locked="1"/>
    <w:lsdException w:unhideWhenUsed="0" w:uiPriority="0" w:semiHidden="0" w:name="line number"/>
    <w:lsdException w:unhideWhenUsed="0" w:uiPriority="0" w:semiHidden="0" w:name="page number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 w:locked="1"/>
    <w:lsdException w:unhideWhenUsed="0" w:uiPriority="0" w:semiHidden="0" w:name="Closing"/>
    <w:lsdException w:unhideWhenUsed="0" w:uiPriority="0" w:semiHidden="0" w:name="Signature"/>
    <w:lsdException w:unhideWhenUsed="0" w:uiPriority="99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0" w:name="Document Map" w:locked="1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99"/>
    <w:rPr>
      <w:color w:val="0000FF"/>
      <w:u w:val="single"/>
    </w:rPr>
  </w:style>
  <w:style w:type="character" w:customStyle="1" w:styleId="15">
    <w:name w:val="Heading 1 Char"/>
    <w:basedOn w:val="13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6">
    <w:name w:val="Heading 2 Char"/>
    <w:basedOn w:val="13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7">
    <w:name w:val="Heading 3 Char"/>
    <w:basedOn w:val="13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8">
    <w:name w:val="Heading 4 Char"/>
    <w:basedOn w:val="13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9">
    <w:name w:val="Heading 5 Char"/>
    <w:basedOn w:val="13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20">
    <w:name w:val="Heading 6 Char"/>
    <w:basedOn w:val="13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1">
    <w:name w:val="Heading 7 Char"/>
    <w:basedOn w:val="13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2">
    <w:name w:val="Heading 8 Char"/>
    <w:basedOn w:val="13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3">
    <w:name w:val="Heading 9 Char"/>
    <w:basedOn w:val="13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4">
    <w:name w:val="Footer Char"/>
    <w:basedOn w:val="13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5">
    <w:name w:val="Header Char"/>
    <w:basedOn w:val="13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36</Words>
  <Characters>210</Characters>
  <Lines>0</Lines>
  <Paragraphs>0</Paragraphs>
  <TotalTime>0</TotalTime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  <cp:lastModifiedBy>Kianhua</cp:lastModifiedBy>
  <dcterms:modified xsi:type="dcterms:W3CDTF">2023-03-14T03:20:30Z</dcterms:modified>
  <dc:title>Unit 11.1 : Programming Basics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