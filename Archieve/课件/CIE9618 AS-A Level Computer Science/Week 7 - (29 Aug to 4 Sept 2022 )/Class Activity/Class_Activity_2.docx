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528" w:rsidRDefault="007F0528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Week 7: 29 Aug 2022 to 4 Sept 2022</w:t>
      </w:r>
    </w:p>
    <w:p w:rsidR="007F0528" w:rsidRDefault="007F0528"/>
    <w:p w:rsidR="007F0528" w:rsidRDefault="007F0528">
      <w:pPr>
        <w:rPr>
          <w:b/>
          <w:bCs/>
          <w:u w:val="single"/>
        </w:rPr>
      </w:pPr>
      <w:r>
        <w:rPr>
          <w:b/>
          <w:bCs/>
          <w:u w:val="single"/>
        </w:rPr>
        <w:t>Unit 4.1 Professor Fundamentals</w:t>
      </w:r>
    </w:p>
    <w:p w:rsidR="007F0528" w:rsidRDefault="007F0528"/>
    <w:p w:rsidR="007F0528" w:rsidRDefault="007F0528">
      <w:pPr>
        <w:rPr>
          <w:b/>
          <w:bCs/>
        </w:rPr>
      </w:pPr>
      <w:r>
        <w:rPr>
          <w:b/>
          <w:bCs/>
        </w:rPr>
        <w:t>Class Activity</w:t>
      </w:r>
    </w:p>
    <w:p w:rsidR="007F0528" w:rsidRDefault="007F0528" w:rsidP="00CE5ED9"/>
    <w:p w:rsidR="007F0528" w:rsidRPr="00C0342A" w:rsidRDefault="007F0528" w:rsidP="00CE5ED9">
      <w:r>
        <w:t xml:space="preserve">1) </w:t>
      </w:r>
      <w:r w:rsidRPr="00CE5ED9">
        <w:t>Two features of Von Neumann architecture are the use of registers and the use of buses. Give the names of two registers and two buses and briefly explain their functionalities.</w:t>
      </w:r>
      <w:r>
        <w:t xml:space="preserve"> </w:t>
      </w:r>
    </w:p>
    <w:sectPr w:rsidR="007F0528" w:rsidRPr="00C0342A" w:rsidSect="009C7FB6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93351"/>
    <w:multiLevelType w:val="multilevel"/>
    <w:tmpl w:val="4C593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7FB6"/>
    <w:rsid w:val="00276138"/>
    <w:rsid w:val="002C3850"/>
    <w:rsid w:val="00483C99"/>
    <w:rsid w:val="005A46A2"/>
    <w:rsid w:val="006B3EF9"/>
    <w:rsid w:val="007D4799"/>
    <w:rsid w:val="007F0528"/>
    <w:rsid w:val="0095219A"/>
    <w:rsid w:val="009B3E5E"/>
    <w:rsid w:val="009C7FB6"/>
    <w:rsid w:val="00AC51AF"/>
    <w:rsid w:val="00C0342A"/>
    <w:rsid w:val="00CE5ED9"/>
    <w:rsid w:val="00FC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7FB6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7FB6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C7FB6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7FB6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7FB6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C7FB6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C7FB6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C7FB6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C7FB6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9C7FB6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3E5E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B3E5E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B3E5E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B3E5E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B3E5E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B3E5E"/>
    <w:rPr>
      <w:rFonts w:ascii="Calibri" w:hAnsi="Calibri" w:cs="Calibr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B3E5E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B3E5E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B3E5E"/>
    <w:rPr>
      <w:rFonts w:ascii="Cambria" w:hAnsi="Cambria" w:cs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B3E5E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B3E5E"/>
    <w:rPr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AC51AF"/>
    <w:pPr>
      <w:widowControl/>
      <w:spacing w:before="100" w:beforeAutospacing="1" w:after="100" w:afterAutospacing="1"/>
    </w:pPr>
    <w:rPr>
      <w:kern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15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39</Words>
  <Characters>227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1 Aug 2022 to 7 Aug 2022</dc:title>
  <dc:subject/>
  <dc:creator>Kianhua</dc:creator>
  <cp:keywords/>
  <dc:description/>
  <cp:lastModifiedBy>Kianhua</cp:lastModifiedBy>
  <cp:revision>2</cp:revision>
  <dcterms:created xsi:type="dcterms:W3CDTF">2022-09-02T17:14:00Z</dcterms:created>
  <dcterms:modified xsi:type="dcterms:W3CDTF">2022-09-02T17:14:00Z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