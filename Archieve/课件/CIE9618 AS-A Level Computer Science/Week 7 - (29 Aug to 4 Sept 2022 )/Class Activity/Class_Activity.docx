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99" w:rsidRDefault="00483C99">
      <w:pPr>
        <w:rPr>
          <w:b/>
          <w:bCs/>
        </w:rPr>
      </w:pPr>
      <w:bookmarkStart w:id="0" w:name="_GoBack"/>
      <w:bookmarkEnd w:id="0"/>
      <w:r>
        <w:rPr>
          <w:b/>
          <w:bCs/>
        </w:rPr>
        <w:t>Week 7: 29 Aug 2022 to 4 Sept 2022</w:t>
      </w:r>
    </w:p>
    <w:p w:rsidR="00483C99" w:rsidRDefault="00483C99"/>
    <w:p w:rsidR="00483C99" w:rsidRDefault="00483C99">
      <w:pPr>
        <w:rPr>
          <w:b/>
          <w:bCs/>
          <w:u w:val="single"/>
        </w:rPr>
      </w:pPr>
      <w:r>
        <w:rPr>
          <w:b/>
          <w:bCs/>
          <w:u w:val="single"/>
        </w:rPr>
        <w:t>Unit 3.2 Logic Gates and Logic Circuits</w:t>
      </w:r>
    </w:p>
    <w:p w:rsidR="00483C99" w:rsidRDefault="00483C99"/>
    <w:p w:rsidR="00483C99" w:rsidRDefault="00483C99">
      <w:pPr>
        <w:rPr>
          <w:b/>
          <w:bCs/>
        </w:rPr>
      </w:pPr>
      <w:r>
        <w:rPr>
          <w:b/>
          <w:bCs/>
        </w:rPr>
        <w:t>Class Activity 1</w:t>
      </w:r>
    </w:p>
    <w:p w:rsidR="00483C99" w:rsidRDefault="00483C99"/>
    <w:p w:rsidR="00483C99" w:rsidRDefault="00483C99">
      <w:r>
        <w:t xml:space="preserve">1) </w:t>
      </w:r>
      <w:r w:rsidRPr="00C0342A">
        <w:t>Draw a truth table and identify which single logic gate has the same function as the following logic circuit made up of NAND gates only.</w:t>
      </w:r>
    </w:p>
    <w:p w:rsidR="00483C99" w:rsidRDefault="00483C99"/>
    <w:p w:rsidR="00483C99" w:rsidRPr="00C0342A" w:rsidRDefault="00483C99" w:rsidP="00C0342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198.75pt">
            <v:imagedata r:id="rId5" o:title=""/>
          </v:shape>
        </w:pict>
      </w:r>
    </w:p>
    <w:sectPr w:rsidR="00483C99" w:rsidRPr="00C0342A" w:rsidSect="009C7FB6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93351"/>
    <w:multiLevelType w:val="multilevel"/>
    <w:tmpl w:val="4C5933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7FB6"/>
    <w:rsid w:val="00276138"/>
    <w:rsid w:val="002C3850"/>
    <w:rsid w:val="00483C99"/>
    <w:rsid w:val="005A46A2"/>
    <w:rsid w:val="006B3EF9"/>
    <w:rsid w:val="007D4799"/>
    <w:rsid w:val="0095219A"/>
    <w:rsid w:val="009C7FB6"/>
    <w:rsid w:val="00AC51AF"/>
    <w:rsid w:val="00C0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C7FB6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C7FB6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7FB6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C7FB6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7FB6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C7FB6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C7FB6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C7FB6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9C7FB6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9C7FB6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Calibr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9C7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9C7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kern w:val="2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AC51AF"/>
    <w:pPr>
      <w:widowControl/>
      <w:spacing w:before="100" w:beforeAutospacing="1" w:after="100" w:afterAutospacing="1"/>
    </w:pPr>
    <w:rPr>
      <w:kern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55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1</Pages>
  <Words>35</Words>
  <Characters>203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1 Aug 2022 to 7 Aug 2022</dc:title>
  <dc:subject/>
  <dc:creator>Kianhua</dc:creator>
  <cp:keywords/>
  <dc:description/>
  <cp:lastModifiedBy>Kianhua</cp:lastModifiedBy>
  <cp:revision>2</cp:revision>
  <dcterms:created xsi:type="dcterms:W3CDTF">2022-09-01T03:28:00Z</dcterms:created>
  <dcterms:modified xsi:type="dcterms:W3CDTF">2022-09-01T03:28:00Z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