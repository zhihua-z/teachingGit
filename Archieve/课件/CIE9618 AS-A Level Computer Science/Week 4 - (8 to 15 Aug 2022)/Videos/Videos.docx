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C81" w:rsidRDefault="00E01C81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Unit 2.1 (Computer Networks)</w:t>
      </w:r>
    </w:p>
    <w:p w:rsidR="00E01C81" w:rsidRDefault="00E01C81">
      <w:pPr>
        <w:rPr>
          <w:b/>
          <w:bCs/>
        </w:rPr>
      </w:pPr>
    </w:p>
    <w:p w:rsidR="00E01C81" w:rsidRDefault="00E01C81">
      <w:pPr>
        <w:rPr>
          <w:b/>
          <w:bCs/>
        </w:rPr>
      </w:pPr>
      <w:r>
        <w:rPr>
          <w:b/>
          <w:bCs/>
        </w:rPr>
        <w:t>Videos (Week 4:  8 Aug 2022 to 15 Aug 2022)</w:t>
      </w:r>
    </w:p>
    <w:p w:rsidR="00E01C81" w:rsidRDefault="00E01C81"/>
    <w:p w:rsidR="00E01C81" w:rsidRDefault="00E01C81" w:rsidP="00900270">
      <w:pPr>
        <w:numPr>
          <w:ilvl w:val="0"/>
          <w:numId w:val="1"/>
        </w:numPr>
      </w:pPr>
      <w:r>
        <w:t>Collision avoidance on Ethernet-based networks</w:t>
      </w:r>
    </w:p>
    <w:p w:rsidR="00E01C81" w:rsidRDefault="00E01C81" w:rsidP="00900270">
      <w:r>
        <w:t xml:space="preserve">    </w:t>
      </w:r>
      <w:hyperlink r:id="rId5" w:history="1">
        <w:r w:rsidRPr="00433E69">
          <w:rPr>
            <w:rStyle w:val="Hyperlink"/>
          </w:rPr>
          <w:t>https://www.youtube.com/watch?v=XrimgDtk34s</w:t>
        </w:r>
      </w:hyperlink>
    </w:p>
    <w:p w:rsidR="00E01C81" w:rsidRDefault="00E01C81" w:rsidP="00900270"/>
    <w:p w:rsidR="00E01C81" w:rsidRDefault="00E01C81" w:rsidP="00900270"/>
    <w:p w:rsidR="00E01C81" w:rsidRDefault="00E01C81" w:rsidP="00900270"/>
    <w:p w:rsidR="00E01C81" w:rsidRDefault="00E01C81" w:rsidP="00900270">
      <w:pPr>
        <w:numPr>
          <w:ilvl w:val="0"/>
          <w:numId w:val="1"/>
        </w:numPr>
      </w:pPr>
      <w:r>
        <w:t>Streaming videos and buffering on the internet</w:t>
      </w:r>
    </w:p>
    <w:p w:rsidR="00E01C81" w:rsidRDefault="00E01C81" w:rsidP="00900270">
      <w:r>
        <w:t xml:space="preserve">     </w:t>
      </w:r>
      <w:hyperlink r:id="rId6" w:history="1">
        <w:r w:rsidRPr="00433E69">
          <w:rPr>
            <w:rStyle w:val="Hyperlink"/>
          </w:rPr>
          <w:t>https://www.youtube.com/watch?v=pjy57g-Ezgk</w:t>
        </w:r>
      </w:hyperlink>
    </w:p>
    <w:p w:rsidR="00E01C81" w:rsidRDefault="00E01C81" w:rsidP="00900270"/>
    <w:p w:rsidR="00E01C81" w:rsidRPr="00900270" w:rsidRDefault="00E01C81" w:rsidP="00900270"/>
    <w:p w:rsidR="00E01C81" w:rsidRDefault="00E01C81"/>
    <w:p w:rsidR="00E01C81" w:rsidRDefault="00E01C81"/>
    <w:sectPr w:rsidR="00E01C81" w:rsidSect="00170565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90E40"/>
    <w:multiLevelType w:val="singleLevel"/>
    <w:tmpl w:val="62E90E40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0565"/>
    <w:rsid w:val="00170565"/>
    <w:rsid w:val="00377212"/>
    <w:rsid w:val="00433E69"/>
    <w:rsid w:val="00616587"/>
    <w:rsid w:val="0079729A"/>
    <w:rsid w:val="00900270"/>
    <w:rsid w:val="009B3B29"/>
    <w:rsid w:val="00C40B1B"/>
    <w:rsid w:val="00CF74B0"/>
    <w:rsid w:val="00E0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uiPriority="0"/>
    <w:lsdException w:name="footnote text" w:locked="1" w:semiHidden="1" w:unhideWhenUsed="1"/>
    <w:lsdException w:name="annotation text" w:locked="1" w:semiHidden="1" w:unhideWhenUsed="1"/>
    <w:lsdException w:name="header" w:uiPriority="0"/>
    <w:lsdException w:name="footer" w:uiPriority="0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uiPriority="0"/>
    <w:lsdException w:name="envelope return" w:uiPriority="0"/>
    <w:lsdException w:name="footnote reference" w:locked="1" w:semiHidden="1" w:unhideWhenUsed="1"/>
    <w:lsdException w:name="annotation reference" w:locked="1" w:semiHidden="1" w:unhideWhenUsed="1"/>
    <w:lsdException w:name="line number" w:uiPriority="0"/>
    <w:lsdException w:name="page number" w:uiPriority="0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uiPriority="0"/>
    <w:lsdException w:name="HTML Top of Form" w:locked="1" w:semiHidden="1" w:unhideWhenUsed="1"/>
    <w:lsdException w:name="HTML Bottom of Form" w:locked="1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0565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0565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70565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70565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70565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70565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70565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70565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70565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70565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04F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04F"/>
    <w:rPr>
      <w:rFonts w:asciiTheme="majorHAnsi" w:eastAsiaTheme="majorEastAsia" w:hAnsiTheme="majorHAnsi" w:cstheme="majorBidi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04F"/>
    <w:rPr>
      <w:rFonts w:asciiTheme="majorHAnsi" w:eastAsiaTheme="majorEastAsia" w:hAnsiTheme="majorHAnsi" w:cstheme="majorBidi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04F"/>
    <w:rPr>
      <w:rFonts w:asciiTheme="minorHAnsi" w:eastAsiaTheme="minorEastAsia" w:hAnsiTheme="minorHAnsi" w:cstheme="minorBid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04F"/>
    <w:rPr>
      <w:rFonts w:asciiTheme="minorHAnsi" w:eastAsiaTheme="minorEastAsia" w:hAnsiTheme="minorHAnsi" w:cstheme="minorBid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04F"/>
    <w:rPr>
      <w:rFonts w:asciiTheme="minorHAnsi" w:eastAsiaTheme="minorEastAsia" w:hAnsiTheme="minorHAnsi" w:cstheme="minorBid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04F"/>
    <w:rPr>
      <w:rFonts w:asciiTheme="minorHAnsi" w:eastAsiaTheme="minorEastAsia" w:hAnsiTheme="minorHAnsi" w:cstheme="minorBid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04F"/>
    <w:rPr>
      <w:rFonts w:asciiTheme="minorHAnsi" w:eastAsiaTheme="minorEastAsia" w:hAnsiTheme="minorHAnsi" w:cstheme="minorBid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04F"/>
    <w:rPr>
      <w:rFonts w:asciiTheme="majorHAnsi" w:eastAsiaTheme="majorEastAsia" w:hAnsiTheme="majorHAnsi" w:cstheme="majorBidi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1705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404F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1705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404F"/>
    <w:rPr>
      <w:kern w:val="2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rsid w:val="001705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jy57g-Ezgk" TargetMode="External"/><Relationship Id="rId5" Type="http://schemas.openxmlformats.org/officeDocument/2006/relationships/hyperlink" Target="https://www.youtube.com/watch?v=XrimgDtk3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58</Words>
  <Characters>337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2.1 (Computer Networks)</dc:title>
  <dc:subject/>
  <dc:creator>Kianhua</dc:creator>
  <cp:keywords/>
  <dc:description/>
  <cp:lastModifiedBy>Kianhua</cp:lastModifiedBy>
  <cp:revision>5</cp:revision>
  <dcterms:created xsi:type="dcterms:W3CDTF">2022-08-09T15:02:00Z</dcterms:created>
  <dcterms:modified xsi:type="dcterms:W3CDTF">2022-08-09T15:09:00Z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