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10.3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Abstract Data Types</w:t>
      </w:r>
      <w:bookmarkStart w:id="0" w:name="_GoBack"/>
      <w:bookmarkEnd w:id="0"/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  <w:lang/>
        </w:rPr>
        <w:t>5</w:t>
      </w:r>
      <w:r>
        <w:rPr>
          <w:b/>
          <w:bCs/>
        </w:rPr>
        <w:t xml:space="preserve">:  </w:t>
      </w:r>
      <w:r>
        <w:rPr>
          <w:rFonts w:hint="default"/>
          <w:b/>
          <w:bCs/>
          <w:lang/>
        </w:rPr>
        <w:t>24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  <w:lang/>
        </w:rPr>
        <w:t>30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Stack and Queues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"https://youtu.be/WnjVVJ0kIgQ"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https://youtu.be/WnjVVJ0kIgQ</w:t>
      </w:r>
      <w:r>
        <w:rPr>
          <w:rFonts w:hint="default"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Linked List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"https://www.youtube.com/watch?v=sdO9cPdgVAk"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https://www.youtube.com/watch?v=sdO9cPdgVAk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189807">
    <w:nsid w:val="635009EF"/>
    <w:multiLevelType w:val="singleLevel"/>
    <w:tmpl w:val="635009EF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6189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2022-10-26T06:11:49Z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