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BE" w:rsidRDefault="004561BE">
      <w:pPr>
        <w:rPr>
          <w:b/>
          <w:bCs/>
          <w:u w:val="single"/>
        </w:rPr>
      </w:pPr>
      <w:r>
        <w:rPr>
          <w:b/>
          <w:bCs/>
          <w:u w:val="single"/>
        </w:rPr>
        <w:t>Unit 5.2 (Language Translators)</w:t>
      </w:r>
    </w:p>
    <w:p w:rsidR="004561BE" w:rsidRDefault="004561BE">
      <w:pPr>
        <w:rPr>
          <w:b/>
          <w:bCs/>
        </w:rPr>
      </w:pPr>
    </w:p>
    <w:p w:rsidR="004561BE" w:rsidRDefault="004561BE">
      <w:pPr>
        <w:rPr>
          <w:b/>
          <w:bCs/>
        </w:rPr>
      </w:pPr>
      <w:r>
        <w:rPr>
          <w:b/>
          <w:bCs/>
        </w:rPr>
        <w:t>Videos (Week 10:  19 Sept 2022 to 25 Sept 2022)</w:t>
      </w:r>
    </w:p>
    <w:p w:rsidR="004561BE" w:rsidRDefault="004561BE"/>
    <w:p w:rsidR="004561BE" w:rsidRDefault="004561BE">
      <w:pPr>
        <w:numPr>
          <w:ilvl w:val="0"/>
          <w:numId w:val="1"/>
        </w:numPr>
      </w:pPr>
      <w:r>
        <w:t>Characteristics of Compilers and Interpreters</w:t>
      </w:r>
    </w:p>
    <w:p w:rsidR="004561BE" w:rsidRPr="00A63215" w:rsidRDefault="004561BE" w:rsidP="00A63215">
      <w:r>
        <w:t xml:space="preserve">      </w:t>
      </w:r>
      <w:hyperlink r:id="rId5" w:history="1">
        <w:r w:rsidRPr="00C91296">
          <w:rPr>
            <w:rStyle w:val="Hyperlink"/>
          </w:rPr>
          <w:t>https://www.youtube.com/watch?v=phpLmogTH0k</w:t>
        </w:r>
      </w:hyperlink>
    </w:p>
    <w:p w:rsidR="004561BE" w:rsidRDefault="004561BE" w:rsidP="00A63215">
      <w:pPr>
        <w:ind w:firstLineChars="200" w:firstLine="31680"/>
      </w:pPr>
    </w:p>
    <w:p w:rsidR="004561BE" w:rsidRDefault="004561BE" w:rsidP="00A63215">
      <w:pPr>
        <w:ind w:firstLineChars="200" w:firstLine="31680"/>
      </w:pPr>
    </w:p>
    <w:p w:rsidR="004561BE" w:rsidRDefault="004561BE" w:rsidP="00A63215">
      <w:pPr>
        <w:ind w:firstLineChars="200" w:firstLine="31680"/>
      </w:pPr>
    </w:p>
    <w:p w:rsidR="004561BE" w:rsidRDefault="004561BE">
      <w:pPr>
        <w:numPr>
          <w:ilvl w:val="0"/>
          <w:numId w:val="1"/>
        </w:numPr>
      </w:pPr>
      <w:bookmarkStart w:id="0" w:name="_GoBack"/>
      <w:bookmarkEnd w:id="0"/>
      <w:r>
        <w:t>Integrated Development Environment (IDEs)</w:t>
      </w:r>
    </w:p>
    <w:p w:rsidR="004561BE" w:rsidRDefault="004561BE">
      <w:r>
        <w:t xml:space="preserve">     </w:t>
      </w:r>
      <w:hyperlink r:id="rId6" w:history="1">
        <w:r w:rsidRPr="00C91296">
          <w:rPr>
            <w:rStyle w:val="Hyperlink"/>
          </w:rPr>
          <w:t>https://www.youtube.com/watch?v=O_GiVzDS2k0</w:t>
        </w:r>
      </w:hyperlink>
    </w:p>
    <w:p w:rsidR="004561BE" w:rsidRPr="00140379" w:rsidRDefault="004561BE"/>
    <w:p w:rsidR="004561BE" w:rsidRDefault="004561BE"/>
    <w:p w:rsidR="004561BE" w:rsidRDefault="004561BE" w:rsidP="00A63215">
      <w:pPr>
        <w:ind w:firstLineChars="200" w:firstLine="31680"/>
      </w:pPr>
    </w:p>
    <w:p w:rsidR="004561BE" w:rsidRDefault="004561BE" w:rsidP="00A63215">
      <w:pPr>
        <w:ind w:firstLineChars="200" w:firstLine="31680"/>
      </w:pPr>
    </w:p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p w:rsidR="004561BE" w:rsidRDefault="004561BE"/>
    <w:sectPr w:rsidR="004561BE" w:rsidSect="005D4DA1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E40"/>
    <w:multiLevelType w:val="singleLevel"/>
    <w:tmpl w:val="62E90E4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DA1"/>
    <w:rsid w:val="00140379"/>
    <w:rsid w:val="004561BE"/>
    <w:rsid w:val="005D4DA1"/>
    <w:rsid w:val="007B64B6"/>
    <w:rsid w:val="00820AD8"/>
    <w:rsid w:val="00A63215"/>
    <w:rsid w:val="00BC3DB5"/>
    <w:rsid w:val="00C9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D4DA1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DA1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4DA1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4DA1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DA1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DA1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DA1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DA1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DA1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DA1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D4DA1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D4DA1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D4DA1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D4DA1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D4DA1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4DA1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4DA1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4DA1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4DA1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5D4D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4DA1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5D4D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4DA1"/>
    <w:rPr>
      <w:kern w:val="2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5D4D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_GiVzDS2k0" TargetMode="External"/><Relationship Id="rId5" Type="http://schemas.openxmlformats.org/officeDocument/2006/relationships/hyperlink" Target="https://www.youtube.com/watch?v=phpLmogTH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1</Pages>
  <Words>61</Words>
  <Characters>354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2.1 (Computer Networks)</dc:title>
  <dc:subject/>
  <dc:creator>Kianhua</dc:creator>
  <cp:keywords/>
  <dc:description/>
  <cp:lastModifiedBy>Kianhua</cp:lastModifiedBy>
  <cp:revision>3</cp:revision>
  <dcterms:created xsi:type="dcterms:W3CDTF">2022-09-05T14:09:00Z</dcterms:created>
  <dcterms:modified xsi:type="dcterms:W3CDTF">2022-09-21T18:21:00Z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